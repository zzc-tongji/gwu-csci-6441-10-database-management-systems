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266B3B" w14:textId="68C79586" w:rsidR="008D714E" w:rsidRDefault="00E60046" w:rsidP="008D714E">
      <w:pPr>
        <w:jc w:val="center"/>
        <w:rPr>
          <w:b/>
          <w:bCs/>
          <w:sz w:val="28"/>
          <w:szCs w:val="28"/>
          <w:u w:val="single"/>
        </w:rPr>
      </w:pPr>
      <w:r>
        <w:rPr>
          <w:b/>
          <w:bCs/>
          <w:sz w:val="28"/>
          <w:szCs w:val="28"/>
          <w:u w:val="single"/>
        </w:rPr>
        <w:t xml:space="preserve">CREATE </w:t>
      </w:r>
      <w:r w:rsidR="008D714E" w:rsidRPr="008D714E">
        <w:rPr>
          <w:b/>
          <w:bCs/>
          <w:sz w:val="28"/>
          <w:szCs w:val="28"/>
          <w:u w:val="single"/>
        </w:rPr>
        <w:t xml:space="preserve">AWS RDS </w:t>
      </w:r>
      <w:r w:rsidR="00283908">
        <w:rPr>
          <w:b/>
          <w:bCs/>
          <w:sz w:val="28"/>
          <w:szCs w:val="28"/>
          <w:u w:val="single"/>
        </w:rPr>
        <w:t>DATABASE</w:t>
      </w:r>
      <w:r w:rsidR="008D714E" w:rsidRPr="008D714E">
        <w:rPr>
          <w:b/>
          <w:bCs/>
          <w:sz w:val="28"/>
          <w:szCs w:val="28"/>
          <w:u w:val="single"/>
        </w:rPr>
        <w:t xml:space="preserve"> AND CONNECT TO SQL DEVELOPER</w:t>
      </w:r>
    </w:p>
    <w:p w14:paraId="250A436F" w14:textId="77777777" w:rsidR="008D714E" w:rsidRPr="008D714E" w:rsidRDefault="008D714E" w:rsidP="008D714E">
      <w:pPr>
        <w:jc w:val="center"/>
        <w:rPr>
          <w:b/>
          <w:bCs/>
          <w:sz w:val="28"/>
          <w:szCs w:val="28"/>
          <w:u w:val="single"/>
        </w:rPr>
      </w:pPr>
    </w:p>
    <w:p w14:paraId="6931836B" w14:textId="69830FDA" w:rsidR="00480FED" w:rsidRDefault="0035458A" w:rsidP="00C5192B">
      <w:pPr>
        <w:rPr>
          <w:b/>
          <w:bCs/>
          <w:sz w:val="28"/>
          <w:szCs w:val="28"/>
        </w:rPr>
      </w:pPr>
      <w:r w:rsidRPr="001174DD">
        <w:rPr>
          <w:b/>
          <w:bCs/>
          <w:sz w:val="28"/>
          <w:szCs w:val="28"/>
        </w:rPr>
        <w:t>CREATING RDS</w:t>
      </w:r>
      <w:r w:rsidR="006120BB" w:rsidRPr="001174DD">
        <w:rPr>
          <w:b/>
          <w:bCs/>
          <w:sz w:val="28"/>
          <w:szCs w:val="28"/>
        </w:rPr>
        <w:t xml:space="preserve"> DATABASE INSTANCE IN AWS CONSOLE</w:t>
      </w:r>
    </w:p>
    <w:p w14:paraId="64040D76" w14:textId="77777777" w:rsidR="00D0571B" w:rsidRPr="001174DD" w:rsidRDefault="00D0571B" w:rsidP="00C5192B">
      <w:pPr>
        <w:rPr>
          <w:b/>
          <w:bCs/>
          <w:sz w:val="28"/>
          <w:szCs w:val="28"/>
        </w:rPr>
      </w:pPr>
      <w:bookmarkStart w:id="0" w:name="_GoBack"/>
      <w:bookmarkEnd w:id="0"/>
    </w:p>
    <w:p w14:paraId="400F51DC" w14:textId="5F843EBC" w:rsidR="00A35524" w:rsidRDefault="00A35524" w:rsidP="00A35524">
      <w:pPr>
        <w:pStyle w:val="ListParagraph"/>
        <w:numPr>
          <w:ilvl w:val="0"/>
          <w:numId w:val="1"/>
        </w:numPr>
        <w:rPr>
          <w:bCs/>
          <w:sz w:val="28"/>
          <w:szCs w:val="28"/>
        </w:rPr>
      </w:pPr>
      <w:r w:rsidRPr="001174DD">
        <w:rPr>
          <w:bCs/>
          <w:sz w:val="28"/>
          <w:szCs w:val="28"/>
        </w:rPr>
        <w:t>Login to AWS Educate</w:t>
      </w:r>
      <w:r w:rsidR="00614318">
        <w:rPr>
          <w:bCs/>
          <w:sz w:val="28"/>
          <w:szCs w:val="28"/>
        </w:rPr>
        <w:t xml:space="preserve"> </w:t>
      </w:r>
      <w:proofErr w:type="gramStart"/>
      <w:r w:rsidR="00614318">
        <w:rPr>
          <w:bCs/>
          <w:sz w:val="28"/>
          <w:szCs w:val="28"/>
        </w:rPr>
        <w:t xml:space="preserve">( </w:t>
      </w:r>
      <w:proofErr w:type="gramEnd"/>
      <w:r w:rsidR="00D0571B">
        <w:fldChar w:fldCharType="begin"/>
      </w:r>
      <w:r w:rsidR="00D0571B">
        <w:instrText xml:space="preserve"> HYPERLINK "https://www.awseducate.com/signin/SiteLogin" </w:instrText>
      </w:r>
      <w:r w:rsidR="00D0571B">
        <w:fldChar w:fldCharType="separate"/>
      </w:r>
      <w:r w:rsidR="00614318" w:rsidRPr="00E077A6">
        <w:rPr>
          <w:rStyle w:val="Hyperlink"/>
          <w:bCs/>
          <w:sz w:val="28"/>
          <w:szCs w:val="28"/>
        </w:rPr>
        <w:t>https://www.awseducate.com/signin/SiteLogin</w:t>
      </w:r>
      <w:r w:rsidR="00D0571B">
        <w:rPr>
          <w:rStyle w:val="Hyperlink"/>
          <w:bCs/>
          <w:sz w:val="28"/>
          <w:szCs w:val="28"/>
        </w:rPr>
        <w:fldChar w:fldCharType="end"/>
      </w:r>
      <w:r w:rsidR="00614318">
        <w:rPr>
          <w:bCs/>
          <w:sz w:val="28"/>
          <w:szCs w:val="28"/>
        </w:rPr>
        <w:t xml:space="preserve"> )</w:t>
      </w:r>
      <w:r w:rsidRPr="001174DD">
        <w:rPr>
          <w:bCs/>
          <w:sz w:val="28"/>
          <w:szCs w:val="28"/>
        </w:rPr>
        <w:t xml:space="preserve"> and go</w:t>
      </w:r>
      <w:r w:rsidR="00614318">
        <w:rPr>
          <w:bCs/>
          <w:sz w:val="28"/>
          <w:szCs w:val="28"/>
        </w:rPr>
        <w:t xml:space="preserve"> </w:t>
      </w:r>
      <w:r w:rsidRPr="001174DD">
        <w:rPr>
          <w:bCs/>
          <w:sz w:val="28"/>
          <w:szCs w:val="28"/>
        </w:rPr>
        <w:t>to My Classrooms. Select Database Systems 1.</w:t>
      </w:r>
    </w:p>
    <w:p w14:paraId="27A60E04" w14:textId="77777777" w:rsidR="00614318" w:rsidRPr="00614318" w:rsidRDefault="00614318" w:rsidP="00614318">
      <w:pPr>
        <w:rPr>
          <w:bCs/>
          <w:sz w:val="28"/>
          <w:szCs w:val="28"/>
        </w:rPr>
      </w:pPr>
    </w:p>
    <w:p w14:paraId="6BE1F751" w14:textId="4F440EA8" w:rsidR="008F4353" w:rsidRDefault="00640585" w:rsidP="00D73ECE">
      <w:pPr>
        <w:jc w:val="center"/>
        <w:rPr>
          <w:sz w:val="28"/>
          <w:szCs w:val="28"/>
        </w:rPr>
      </w:pPr>
      <w:r>
        <w:rPr>
          <w:noProof/>
          <w:lang w:eastAsia="en-US"/>
        </w:rPr>
        <w:drawing>
          <wp:inline distT="0" distB="0" distL="0" distR="0" wp14:anchorId="707127AB" wp14:editId="00F3342E">
            <wp:extent cx="1914286" cy="125714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14286" cy="1257143"/>
                    </a:xfrm>
                    <a:prstGeom prst="rect">
                      <a:avLst/>
                    </a:prstGeom>
                  </pic:spPr>
                </pic:pic>
              </a:graphicData>
            </a:graphic>
          </wp:inline>
        </w:drawing>
      </w:r>
    </w:p>
    <w:p w14:paraId="63C5763E" w14:textId="5034EB97" w:rsidR="00640585" w:rsidRDefault="00640585" w:rsidP="00D73ECE">
      <w:pPr>
        <w:jc w:val="center"/>
        <w:rPr>
          <w:sz w:val="28"/>
          <w:szCs w:val="28"/>
        </w:rPr>
      </w:pPr>
    </w:p>
    <w:p w14:paraId="193EE5C3" w14:textId="120C3D19" w:rsidR="00640585" w:rsidRDefault="00640585" w:rsidP="00D73ECE">
      <w:pPr>
        <w:jc w:val="center"/>
        <w:rPr>
          <w:sz w:val="28"/>
          <w:szCs w:val="28"/>
        </w:rPr>
      </w:pPr>
      <w:r>
        <w:rPr>
          <w:noProof/>
          <w:lang w:eastAsia="en-US"/>
        </w:rPr>
        <w:drawing>
          <wp:inline distT="0" distB="0" distL="0" distR="0" wp14:anchorId="25BE3956" wp14:editId="03E562CE">
            <wp:extent cx="5943600" cy="5232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23240"/>
                    </a:xfrm>
                    <a:prstGeom prst="rect">
                      <a:avLst/>
                    </a:prstGeom>
                  </pic:spPr>
                </pic:pic>
              </a:graphicData>
            </a:graphic>
          </wp:inline>
        </w:drawing>
      </w:r>
    </w:p>
    <w:p w14:paraId="7A90ADC3" w14:textId="394CB000" w:rsidR="00640585" w:rsidRDefault="00640585" w:rsidP="00D73ECE">
      <w:pPr>
        <w:jc w:val="center"/>
        <w:rPr>
          <w:sz w:val="28"/>
          <w:szCs w:val="28"/>
        </w:rPr>
      </w:pPr>
    </w:p>
    <w:p w14:paraId="4E08CEDC" w14:textId="4A37CCCA" w:rsidR="00640585" w:rsidRDefault="00640585" w:rsidP="00D73ECE">
      <w:pPr>
        <w:jc w:val="center"/>
        <w:rPr>
          <w:sz w:val="28"/>
          <w:szCs w:val="28"/>
        </w:rPr>
      </w:pPr>
    </w:p>
    <w:p w14:paraId="6DE45FAB" w14:textId="35ADAC9D" w:rsidR="00640585" w:rsidRDefault="00640585" w:rsidP="00D73ECE">
      <w:pPr>
        <w:jc w:val="center"/>
        <w:rPr>
          <w:sz w:val="28"/>
          <w:szCs w:val="28"/>
        </w:rPr>
      </w:pPr>
    </w:p>
    <w:p w14:paraId="62C3CE1D" w14:textId="77777777" w:rsidR="00640585" w:rsidRDefault="00640585" w:rsidP="00D73ECE">
      <w:pPr>
        <w:jc w:val="center"/>
        <w:rPr>
          <w:sz w:val="28"/>
          <w:szCs w:val="28"/>
        </w:rPr>
      </w:pPr>
    </w:p>
    <w:p w14:paraId="3E95785B" w14:textId="07372263" w:rsidR="00640585" w:rsidRDefault="00640585" w:rsidP="00D73ECE">
      <w:pPr>
        <w:jc w:val="center"/>
        <w:rPr>
          <w:sz w:val="28"/>
          <w:szCs w:val="28"/>
        </w:rPr>
      </w:pPr>
    </w:p>
    <w:p w14:paraId="692EF5F2" w14:textId="499E37C7" w:rsidR="00640585" w:rsidRDefault="00640585" w:rsidP="00D73ECE">
      <w:pPr>
        <w:jc w:val="center"/>
        <w:rPr>
          <w:sz w:val="28"/>
          <w:szCs w:val="28"/>
        </w:rPr>
      </w:pPr>
    </w:p>
    <w:p w14:paraId="55CEB897" w14:textId="768C56E3" w:rsidR="00640585" w:rsidRDefault="00640585" w:rsidP="00D73ECE">
      <w:pPr>
        <w:jc w:val="center"/>
        <w:rPr>
          <w:sz w:val="28"/>
          <w:szCs w:val="28"/>
        </w:rPr>
      </w:pPr>
    </w:p>
    <w:p w14:paraId="00EE4119" w14:textId="77777777" w:rsidR="00640585" w:rsidRDefault="00640585" w:rsidP="00D73ECE">
      <w:pPr>
        <w:jc w:val="center"/>
        <w:rPr>
          <w:sz w:val="28"/>
          <w:szCs w:val="28"/>
        </w:rPr>
      </w:pPr>
    </w:p>
    <w:p w14:paraId="2656C0A3" w14:textId="77777777" w:rsidR="00640585" w:rsidRPr="001174DD" w:rsidRDefault="00640585" w:rsidP="00D73ECE">
      <w:pPr>
        <w:jc w:val="center"/>
        <w:rPr>
          <w:sz w:val="28"/>
          <w:szCs w:val="28"/>
        </w:rPr>
      </w:pPr>
    </w:p>
    <w:p w14:paraId="0469108C" w14:textId="77777777" w:rsidR="006C1D54" w:rsidRDefault="006C1D54" w:rsidP="006C1D54">
      <w:pPr>
        <w:pStyle w:val="ListParagraph"/>
        <w:rPr>
          <w:sz w:val="28"/>
          <w:szCs w:val="28"/>
        </w:rPr>
      </w:pPr>
    </w:p>
    <w:p w14:paraId="3C0CD550" w14:textId="56A49EB3" w:rsidR="00FD68F6" w:rsidRPr="001174DD" w:rsidRDefault="001273DD" w:rsidP="001273DD">
      <w:pPr>
        <w:pStyle w:val="ListParagraph"/>
        <w:numPr>
          <w:ilvl w:val="0"/>
          <w:numId w:val="1"/>
        </w:numPr>
        <w:rPr>
          <w:sz w:val="28"/>
          <w:szCs w:val="28"/>
        </w:rPr>
      </w:pPr>
      <w:r w:rsidRPr="001174DD">
        <w:rPr>
          <w:sz w:val="28"/>
          <w:szCs w:val="28"/>
        </w:rPr>
        <w:t>Click on AWS Console.</w:t>
      </w:r>
    </w:p>
    <w:p w14:paraId="0D0F5C83" w14:textId="77777777" w:rsidR="00640585" w:rsidRDefault="00640585" w:rsidP="00C5192B">
      <w:pPr>
        <w:rPr>
          <w:sz w:val="28"/>
          <w:szCs w:val="28"/>
        </w:rPr>
      </w:pPr>
    </w:p>
    <w:p w14:paraId="2BE05B04" w14:textId="215CB30E" w:rsidR="00FD68F6" w:rsidRPr="001174DD" w:rsidRDefault="00640585" w:rsidP="00C5192B">
      <w:pPr>
        <w:rPr>
          <w:sz w:val="28"/>
          <w:szCs w:val="28"/>
        </w:rPr>
      </w:pPr>
      <w:r>
        <w:rPr>
          <w:noProof/>
          <w:lang w:eastAsia="en-US"/>
        </w:rPr>
        <w:lastRenderedPageBreak/>
        <w:drawing>
          <wp:inline distT="0" distB="0" distL="0" distR="0" wp14:anchorId="7C4DF307" wp14:editId="557156AB">
            <wp:extent cx="5933333" cy="3980952"/>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3333" cy="3980952"/>
                    </a:xfrm>
                    <a:prstGeom prst="rect">
                      <a:avLst/>
                    </a:prstGeom>
                  </pic:spPr>
                </pic:pic>
              </a:graphicData>
            </a:graphic>
          </wp:inline>
        </w:drawing>
      </w:r>
      <w:r w:rsidR="00452B2E">
        <w:rPr>
          <w:noProof/>
          <w:sz w:val="28"/>
          <w:szCs w:val="28"/>
          <w:lang w:eastAsia="en-US"/>
        </w:rPr>
        <mc:AlternateContent>
          <mc:Choice Requires="wps">
            <w:drawing>
              <wp:anchor distT="0" distB="0" distL="114300" distR="114300" simplePos="0" relativeHeight="251661312" behindDoc="0" locked="0" layoutInCell="1" allowOverlap="1" wp14:anchorId="52CB51B5" wp14:editId="5398ED90">
                <wp:simplePos x="0" y="0"/>
                <wp:positionH relativeFrom="column">
                  <wp:posOffset>3526971</wp:posOffset>
                </wp:positionH>
                <wp:positionV relativeFrom="paragraph">
                  <wp:posOffset>1705856</wp:posOffset>
                </wp:positionV>
                <wp:extent cx="545567" cy="445674"/>
                <wp:effectExtent l="19050" t="19050" r="26035" b="12065"/>
                <wp:wrapNone/>
                <wp:docPr id="36" name="Rectangle 36"/>
                <wp:cNvGraphicFramePr/>
                <a:graphic xmlns:a="http://schemas.openxmlformats.org/drawingml/2006/main">
                  <a:graphicData uri="http://schemas.microsoft.com/office/word/2010/wordprocessingShape">
                    <wps:wsp>
                      <wps:cNvSpPr/>
                      <wps:spPr>
                        <a:xfrm>
                          <a:off x="0" y="0"/>
                          <a:ext cx="545567" cy="4456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8ED825" id="Rectangle 36" o:spid="_x0000_s1026" style="position:absolute;margin-left:277.7pt;margin-top:134.3pt;width:42.95pt;height:3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" filled="f" strokecolor="red" strokeweight="2.25pt"/>
            </w:pict>
          </mc:Fallback>
        </mc:AlternateContent>
      </w:r>
    </w:p>
    <w:p w14:paraId="76FA840F" w14:textId="77777777" w:rsidR="009845A2" w:rsidRPr="001174DD" w:rsidRDefault="009845A2" w:rsidP="00C5192B">
      <w:pPr>
        <w:rPr>
          <w:sz w:val="28"/>
          <w:szCs w:val="28"/>
        </w:rPr>
      </w:pPr>
    </w:p>
    <w:p w14:paraId="17CE4346" w14:textId="5CAD54F0" w:rsidR="00F471C3" w:rsidRDefault="00DA4502" w:rsidP="008D43C2">
      <w:pPr>
        <w:pStyle w:val="ListParagraph"/>
        <w:numPr>
          <w:ilvl w:val="0"/>
          <w:numId w:val="1"/>
        </w:numPr>
        <w:rPr>
          <w:sz w:val="28"/>
          <w:szCs w:val="28"/>
        </w:rPr>
      </w:pPr>
      <w:r>
        <w:rPr>
          <w:sz w:val="28"/>
          <w:szCs w:val="28"/>
        </w:rPr>
        <w:t>On the AWS Console, click on “Services” and in the Group search enter “</w:t>
      </w:r>
      <w:proofErr w:type="spellStart"/>
      <w:r>
        <w:rPr>
          <w:sz w:val="28"/>
          <w:szCs w:val="28"/>
        </w:rPr>
        <w:t>rds</w:t>
      </w:r>
      <w:proofErr w:type="spellEnd"/>
      <w:r>
        <w:rPr>
          <w:sz w:val="28"/>
          <w:szCs w:val="28"/>
        </w:rPr>
        <w:t>” for Relational Database Services</w:t>
      </w:r>
      <w:r w:rsidR="008D43C2" w:rsidRPr="001174DD">
        <w:rPr>
          <w:sz w:val="28"/>
          <w:szCs w:val="28"/>
        </w:rPr>
        <w:t>.</w:t>
      </w:r>
    </w:p>
    <w:p w14:paraId="4B608413" w14:textId="59DB8FAF" w:rsidR="00DA4502" w:rsidRDefault="00DA4502" w:rsidP="00DA4502">
      <w:pPr>
        <w:rPr>
          <w:sz w:val="28"/>
          <w:szCs w:val="28"/>
        </w:rPr>
      </w:pPr>
    </w:p>
    <w:p w14:paraId="57241865" w14:textId="659A8059" w:rsidR="00DA4502" w:rsidRPr="00DA4502" w:rsidRDefault="00DA4502" w:rsidP="00DA4502">
      <w:pPr>
        <w:rPr>
          <w:sz w:val="28"/>
          <w:szCs w:val="28"/>
        </w:rPr>
      </w:pPr>
      <w:r>
        <w:rPr>
          <w:noProof/>
          <w:lang w:eastAsia="en-US"/>
        </w:rPr>
        <w:drawing>
          <wp:inline distT="0" distB="0" distL="0" distR="0" wp14:anchorId="733AB8EF" wp14:editId="0168AEB0">
            <wp:extent cx="5943600" cy="27940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94000"/>
                    </a:xfrm>
                    <a:prstGeom prst="rect">
                      <a:avLst/>
                    </a:prstGeom>
                  </pic:spPr>
                </pic:pic>
              </a:graphicData>
            </a:graphic>
          </wp:inline>
        </w:drawing>
      </w:r>
    </w:p>
    <w:p w14:paraId="19E43252" w14:textId="00A05122" w:rsidR="00640585" w:rsidRDefault="00640585" w:rsidP="00640585">
      <w:pPr>
        <w:rPr>
          <w:sz w:val="28"/>
          <w:szCs w:val="28"/>
        </w:rPr>
      </w:pPr>
    </w:p>
    <w:p w14:paraId="215545F1" w14:textId="5F68F80E" w:rsidR="00DA4502" w:rsidRDefault="00DA4502" w:rsidP="00640585">
      <w:pPr>
        <w:rPr>
          <w:sz w:val="28"/>
          <w:szCs w:val="28"/>
        </w:rPr>
      </w:pPr>
    </w:p>
    <w:p w14:paraId="59011DB1" w14:textId="477F5D87" w:rsidR="00DA4502" w:rsidRDefault="00DA4502" w:rsidP="00640585">
      <w:pPr>
        <w:rPr>
          <w:sz w:val="28"/>
          <w:szCs w:val="28"/>
        </w:rPr>
      </w:pPr>
    </w:p>
    <w:p w14:paraId="70822C5A" w14:textId="7287C52E" w:rsidR="00DA4502" w:rsidRDefault="00DA4502" w:rsidP="00640585">
      <w:pPr>
        <w:rPr>
          <w:sz w:val="28"/>
          <w:szCs w:val="28"/>
        </w:rPr>
      </w:pPr>
    </w:p>
    <w:p w14:paraId="5DA469B3" w14:textId="77777777" w:rsidR="00DA4502" w:rsidRPr="00640585" w:rsidRDefault="00DA4502" w:rsidP="00640585">
      <w:pPr>
        <w:rPr>
          <w:sz w:val="28"/>
          <w:szCs w:val="28"/>
        </w:rPr>
      </w:pPr>
    </w:p>
    <w:p w14:paraId="3C6BA554" w14:textId="68FDF313" w:rsidR="00896837" w:rsidRPr="001174DD" w:rsidRDefault="00896837">
      <w:pPr>
        <w:rPr>
          <w:sz w:val="28"/>
          <w:szCs w:val="28"/>
        </w:rPr>
      </w:pPr>
    </w:p>
    <w:p w14:paraId="71631DB4" w14:textId="4D0C52EC" w:rsidR="00896837" w:rsidRPr="001174DD" w:rsidRDefault="00AD24BA" w:rsidP="008D65CA">
      <w:pPr>
        <w:pStyle w:val="ListParagraph"/>
        <w:numPr>
          <w:ilvl w:val="0"/>
          <w:numId w:val="1"/>
        </w:numPr>
        <w:rPr>
          <w:sz w:val="28"/>
          <w:szCs w:val="28"/>
        </w:rPr>
      </w:pPr>
      <w:r w:rsidRPr="001174DD">
        <w:rPr>
          <w:sz w:val="28"/>
          <w:szCs w:val="28"/>
        </w:rPr>
        <w:t>Click on ‘Create Datab</w:t>
      </w:r>
      <w:r w:rsidR="00C828E0">
        <w:rPr>
          <w:sz w:val="28"/>
          <w:szCs w:val="28"/>
        </w:rPr>
        <w:t>a</w:t>
      </w:r>
      <w:r w:rsidRPr="001174DD">
        <w:rPr>
          <w:sz w:val="28"/>
          <w:szCs w:val="28"/>
        </w:rPr>
        <w:t>se’.</w:t>
      </w:r>
    </w:p>
    <w:p w14:paraId="3DB474B9" w14:textId="148DA3D3" w:rsidR="00896837" w:rsidRPr="001174DD" w:rsidRDefault="00896837">
      <w:pPr>
        <w:rPr>
          <w:sz w:val="28"/>
          <w:szCs w:val="28"/>
        </w:rPr>
      </w:pPr>
    </w:p>
    <w:p w14:paraId="357E60B8" w14:textId="0CBDBBBA" w:rsidR="00896837" w:rsidRDefault="000B47CF">
      <w:pPr>
        <w:rPr>
          <w:sz w:val="28"/>
          <w:szCs w:val="28"/>
        </w:rPr>
      </w:pPr>
      <w:r>
        <w:rPr>
          <w:noProof/>
          <w:lang w:eastAsia="en-US"/>
        </w:rPr>
        <w:drawing>
          <wp:inline distT="0" distB="0" distL="0" distR="0" wp14:anchorId="65D7814B" wp14:editId="1FCFE4CF">
            <wp:extent cx="5943600" cy="33235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23590"/>
                    </a:xfrm>
                    <a:prstGeom prst="rect">
                      <a:avLst/>
                    </a:prstGeom>
                  </pic:spPr>
                </pic:pic>
              </a:graphicData>
            </a:graphic>
          </wp:inline>
        </w:drawing>
      </w:r>
    </w:p>
    <w:p w14:paraId="6C16414E" w14:textId="77777777" w:rsidR="000B47CF" w:rsidRPr="001174DD" w:rsidRDefault="000B47CF">
      <w:pPr>
        <w:rPr>
          <w:sz w:val="28"/>
          <w:szCs w:val="28"/>
        </w:rPr>
      </w:pPr>
    </w:p>
    <w:p w14:paraId="02ECF05D" w14:textId="73EEDBB3" w:rsidR="00645692" w:rsidRPr="001174DD" w:rsidRDefault="004C7E0F" w:rsidP="004C7E0F">
      <w:pPr>
        <w:pStyle w:val="ListParagraph"/>
        <w:numPr>
          <w:ilvl w:val="0"/>
          <w:numId w:val="1"/>
        </w:numPr>
        <w:rPr>
          <w:sz w:val="28"/>
          <w:szCs w:val="28"/>
        </w:rPr>
      </w:pPr>
      <w:r w:rsidRPr="001174DD">
        <w:rPr>
          <w:sz w:val="28"/>
          <w:szCs w:val="28"/>
        </w:rPr>
        <w:t>Select Oracle and Oracle Enterprise Edition.</w:t>
      </w:r>
    </w:p>
    <w:p w14:paraId="2D6F587E" w14:textId="08F4F9E0" w:rsidR="008D4D8C" w:rsidRDefault="008D4D8C" w:rsidP="008D4D8C">
      <w:pPr>
        <w:rPr>
          <w:noProof/>
          <w:sz w:val="28"/>
          <w:szCs w:val="28"/>
        </w:rPr>
      </w:pPr>
    </w:p>
    <w:p w14:paraId="3922CB29" w14:textId="2FD58F4F" w:rsidR="000B47CF" w:rsidRDefault="000B47CF" w:rsidP="008D4D8C">
      <w:pPr>
        <w:rPr>
          <w:noProof/>
          <w:sz w:val="28"/>
          <w:szCs w:val="28"/>
        </w:rPr>
      </w:pPr>
      <w:r>
        <w:rPr>
          <w:noProof/>
          <w:lang w:eastAsia="en-US"/>
        </w:rPr>
        <w:drawing>
          <wp:inline distT="0" distB="0" distL="0" distR="0" wp14:anchorId="2EE7923B" wp14:editId="04E1B4AF">
            <wp:extent cx="4304762" cy="3304762"/>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4762" cy="3304762"/>
                    </a:xfrm>
                    <a:prstGeom prst="rect">
                      <a:avLst/>
                    </a:prstGeom>
                  </pic:spPr>
                </pic:pic>
              </a:graphicData>
            </a:graphic>
          </wp:inline>
        </w:drawing>
      </w:r>
    </w:p>
    <w:p w14:paraId="5309A671" w14:textId="61DD497B" w:rsidR="00C828E0" w:rsidRPr="001174DD" w:rsidRDefault="00C828E0" w:rsidP="008D4D8C">
      <w:pPr>
        <w:rPr>
          <w:sz w:val="28"/>
          <w:szCs w:val="28"/>
        </w:rPr>
      </w:pPr>
    </w:p>
    <w:p w14:paraId="187A2D78" w14:textId="77777777" w:rsidR="00DC7652" w:rsidRPr="001174DD" w:rsidRDefault="00DC7652" w:rsidP="00DC7652">
      <w:pPr>
        <w:pStyle w:val="ListParagraph"/>
        <w:rPr>
          <w:sz w:val="28"/>
          <w:szCs w:val="28"/>
        </w:rPr>
      </w:pPr>
    </w:p>
    <w:p w14:paraId="50040CD8" w14:textId="7CB3CADB" w:rsidR="008D4D8C" w:rsidRPr="001174DD" w:rsidRDefault="008D4D8C" w:rsidP="004C7E0F">
      <w:pPr>
        <w:pStyle w:val="ListParagraph"/>
        <w:numPr>
          <w:ilvl w:val="0"/>
          <w:numId w:val="1"/>
        </w:numPr>
        <w:rPr>
          <w:sz w:val="28"/>
          <w:szCs w:val="28"/>
        </w:rPr>
      </w:pPr>
      <w:r w:rsidRPr="001174DD">
        <w:rPr>
          <w:sz w:val="28"/>
          <w:szCs w:val="28"/>
        </w:rPr>
        <w:t>Choose Dev/Test and click on Next.</w:t>
      </w:r>
    </w:p>
    <w:p w14:paraId="1A12DB40" w14:textId="0158DE76" w:rsidR="00645692" w:rsidRDefault="00645692">
      <w:pPr>
        <w:rPr>
          <w:sz w:val="28"/>
          <w:szCs w:val="28"/>
        </w:rPr>
      </w:pPr>
    </w:p>
    <w:p w14:paraId="495B0220" w14:textId="17359A2F" w:rsidR="000B47CF" w:rsidRPr="001174DD" w:rsidRDefault="000B47CF">
      <w:pPr>
        <w:rPr>
          <w:sz w:val="28"/>
          <w:szCs w:val="28"/>
        </w:rPr>
      </w:pPr>
      <w:r>
        <w:rPr>
          <w:noProof/>
          <w:lang w:eastAsia="en-US"/>
        </w:rPr>
        <w:drawing>
          <wp:inline distT="0" distB="0" distL="0" distR="0" wp14:anchorId="7E68B56B" wp14:editId="201245B0">
            <wp:extent cx="6858000" cy="26930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693035"/>
                    </a:xfrm>
                    <a:prstGeom prst="rect">
                      <a:avLst/>
                    </a:prstGeom>
                  </pic:spPr>
                </pic:pic>
              </a:graphicData>
            </a:graphic>
          </wp:inline>
        </w:drawing>
      </w:r>
    </w:p>
    <w:p w14:paraId="64F046BE" w14:textId="19499EB5" w:rsidR="00924A76" w:rsidRPr="001174DD" w:rsidRDefault="00924A76">
      <w:pPr>
        <w:rPr>
          <w:sz w:val="28"/>
          <w:szCs w:val="28"/>
        </w:rPr>
      </w:pPr>
    </w:p>
    <w:p w14:paraId="5E0C4485" w14:textId="39E356F5" w:rsidR="00E545C6" w:rsidRPr="001174DD" w:rsidRDefault="00E545C6">
      <w:pPr>
        <w:rPr>
          <w:sz w:val="28"/>
          <w:szCs w:val="28"/>
        </w:rPr>
      </w:pPr>
    </w:p>
    <w:p w14:paraId="33C96503" w14:textId="137B7564" w:rsidR="00645692" w:rsidRPr="001174DD" w:rsidRDefault="00645692">
      <w:pPr>
        <w:rPr>
          <w:sz w:val="28"/>
          <w:szCs w:val="28"/>
        </w:rPr>
      </w:pPr>
    </w:p>
    <w:p w14:paraId="02532F4F" w14:textId="34010EC9" w:rsidR="00E86114" w:rsidRDefault="000B47CF" w:rsidP="00F43F51">
      <w:pPr>
        <w:pStyle w:val="ListParagraph"/>
        <w:numPr>
          <w:ilvl w:val="0"/>
          <w:numId w:val="1"/>
        </w:numPr>
        <w:rPr>
          <w:sz w:val="28"/>
          <w:szCs w:val="28"/>
        </w:rPr>
      </w:pPr>
      <w:r>
        <w:rPr>
          <w:sz w:val="28"/>
          <w:szCs w:val="28"/>
        </w:rPr>
        <w:t>For “DB engine version” click on the drop down and select the latest patch level for Oracle 12.2.0.1</w:t>
      </w:r>
    </w:p>
    <w:p w14:paraId="27A0F755" w14:textId="54083EE2" w:rsidR="000B47CF" w:rsidRDefault="000B47CF" w:rsidP="000B47CF">
      <w:pPr>
        <w:rPr>
          <w:sz w:val="28"/>
          <w:szCs w:val="28"/>
        </w:rPr>
      </w:pPr>
    </w:p>
    <w:p w14:paraId="5B613A0B" w14:textId="37634360" w:rsidR="000B47CF" w:rsidRPr="000B47CF" w:rsidRDefault="000B47CF" w:rsidP="000B47CF">
      <w:pPr>
        <w:rPr>
          <w:sz w:val="28"/>
          <w:szCs w:val="28"/>
        </w:rPr>
      </w:pPr>
      <w:r>
        <w:rPr>
          <w:noProof/>
          <w:lang w:eastAsia="en-US"/>
        </w:rPr>
        <w:drawing>
          <wp:inline distT="0" distB="0" distL="0" distR="0" wp14:anchorId="761C8C85" wp14:editId="4047B191">
            <wp:extent cx="6857143" cy="4304762"/>
            <wp:effectExtent l="0" t="0" r="127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7143" cy="4304762"/>
                    </a:xfrm>
                    <a:prstGeom prst="rect">
                      <a:avLst/>
                    </a:prstGeom>
                  </pic:spPr>
                </pic:pic>
              </a:graphicData>
            </a:graphic>
          </wp:inline>
        </w:drawing>
      </w:r>
    </w:p>
    <w:p w14:paraId="665FAECE" w14:textId="618BBE0F" w:rsidR="00E86114" w:rsidRPr="001174DD" w:rsidRDefault="00E86114">
      <w:pPr>
        <w:rPr>
          <w:sz w:val="28"/>
          <w:szCs w:val="28"/>
        </w:rPr>
      </w:pPr>
    </w:p>
    <w:p w14:paraId="0ECE6D3B" w14:textId="36FEEEF6" w:rsidR="00C064E7" w:rsidRPr="001174DD" w:rsidRDefault="00C064E7">
      <w:pPr>
        <w:rPr>
          <w:sz w:val="28"/>
          <w:szCs w:val="28"/>
        </w:rPr>
      </w:pPr>
    </w:p>
    <w:p w14:paraId="6D22305A" w14:textId="77777777" w:rsidR="004341D6" w:rsidRPr="001174DD" w:rsidRDefault="004341D6">
      <w:pPr>
        <w:rPr>
          <w:sz w:val="28"/>
          <w:szCs w:val="28"/>
        </w:rPr>
      </w:pPr>
    </w:p>
    <w:p w14:paraId="7A594023" w14:textId="27F2E9E1" w:rsidR="004341D6" w:rsidRDefault="004341D6" w:rsidP="004341D6">
      <w:pPr>
        <w:pStyle w:val="ListParagraph"/>
        <w:numPr>
          <w:ilvl w:val="0"/>
          <w:numId w:val="1"/>
        </w:numPr>
        <w:rPr>
          <w:sz w:val="28"/>
          <w:szCs w:val="28"/>
        </w:rPr>
      </w:pPr>
      <w:r w:rsidRPr="001174DD">
        <w:rPr>
          <w:sz w:val="28"/>
          <w:szCs w:val="28"/>
        </w:rPr>
        <w:t xml:space="preserve">Enter a DB instance name. Example: First letter of first name + First 3 letters of last name + </w:t>
      </w:r>
      <w:r w:rsidR="009E58E7" w:rsidRPr="001174DD">
        <w:rPr>
          <w:sz w:val="28"/>
          <w:szCs w:val="28"/>
        </w:rPr>
        <w:t>any number</w:t>
      </w:r>
    </w:p>
    <w:p w14:paraId="6E322A5E" w14:textId="77777777" w:rsidR="000528D7" w:rsidRPr="000528D7" w:rsidRDefault="000528D7" w:rsidP="000528D7">
      <w:pPr>
        <w:pStyle w:val="ListParagraph"/>
        <w:rPr>
          <w:sz w:val="28"/>
          <w:szCs w:val="28"/>
        </w:rPr>
      </w:pPr>
      <w:r w:rsidRPr="000528D7">
        <w:rPr>
          <w:sz w:val="28"/>
          <w:szCs w:val="28"/>
        </w:rPr>
        <w:t>Shrestha Choudhury = scho2</w:t>
      </w:r>
    </w:p>
    <w:p w14:paraId="2D032F16" w14:textId="77777777" w:rsidR="000528D7" w:rsidRDefault="000528D7" w:rsidP="000528D7">
      <w:pPr>
        <w:pStyle w:val="ListParagraph"/>
        <w:rPr>
          <w:sz w:val="28"/>
          <w:szCs w:val="28"/>
        </w:rPr>
      </w:pPr>
    </w:p>
    <w:p w14:paraId="7ED5A0D4" w14:textId="074973FA" w:rsidR="004341D6" w:rsidRPr="000528D7" w:rsidRDefault="004341D6" w:rsidP="000528D7">
      <w:pPr>
        <w:pStyle w:val="ListParagraph"/>
        <w:numPr>
          <w:ilvl w:val="0"/>
          <w:numId w:val="1"/>
        </w:numPr>
        <w:rPr>
          <w:sz w:val="28"/>
          <w:szCs w:val="28"/>
        </w:rPr>
      </w:pPr>
      <w:r w:rsidRPr="000528D7">
        <w:rPr>
          <w:sz w:val="28"/>
          <w:szCs w:val="28"/>
        </w:rPr>
        <w:t>Enter a username and password of your choice.</w:t>
      </w:r>
    </w:p>
    <w:p w14:paraId="7C9D7FA2" w14:textId="0BA09640" w:rsidR="003D3A30" w:rsidRPr="001174DD" w:rsidRDefault="003D3A30" w:rsidP="004341D6">
      <w:pPr>
        <w:pStyle w:val="ListParagraph"/>
        <w:rPr>
          <w:sz w:val="28"/>
          <w:szCs w:val="28"/>
        </w:rPr>
      </w:pPr>
      <w:r w:rsidRPr="001174DD">
        <w:rPr>
          <w:sz w:val="28"/>
          <w:szCs w:val="28"/>
        </w:rPr>
        <w:t>Click on Next.</w:t>
      </w:r>
    </w:p>
    <w:p w14:paraId="00E87258" w14:textId="7355E9B6" w:rsidR="00C064E7" w:rsidRPr="001174DD" w:rsidRDefault="001C50C0">
      <w:pPr>
        <w:rPr>
          <w:sz w:val="28"/>
          <w:szCs w:val="28"/>
        </w:rPr>
      </w:pPr>
      <w:r w:rsidRPr="001174DD">
        <w:rPr>
          <w:noProof/>
          <w:sz w:val="28"/>
          <w:szCs w:val="28"/>
          <w:lang w:eastAsia="en-US"/>
        </w:rPr>
        <w:drawing>
          <wp:inline distT="0" distB="0" distL="0" distR="0" wp14:anchorId="1E4A4BA4" wp14:editId="1D5C2721">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41F3EB52" w14:textId="625A014C" w:rsidR="001C50C0" w:rsidRPr="001174DD" w:rsidRDefault="001C50C0">
      <w:pPr>
        <w:rPr>
          <w:sz w:val="28"/>
          <w:szCs w:val="28"/>
        </w:rPr>
      </w:pPr>
    </w:p>
    <w:p w14:paraId="31F0BDBE" w14:textId="1D2C6341" w:rsidR="00CE1FC1" w:rsidRPr="001174DD" w:rsidRDefault="00CE1FC1" w:rsidP="00CE1FC1">
      <w:pPr>
        <w:pStyle w:val="ListParagraph"/>
        <w:numPr>
          <w:ilvl w:val="0"/>
          <w:numId w:val="1"/>
        </w:numPr>
        <w:rPr>
          <w:sz w:val="28"/>
          <w:szCs w:val="28"/>
        </w:rPr>
      </w:pPr>
      <w:r w:rsidRPr="001174DD">
        <w:rPr>
          <w:sz w:val="28"/>
          <w:szCs w:val="28"/>
        </w:rPr>
        <w:t>Enable Public accessibility and select availability zone.</w:t>
      </w:r>
    </w:p>
    <w:p w14:paraId="5F44BA20" w14:textId="00973A5E" w:rsidR="001C50C0" w:rsidRPr="001174DD" w:rsidRDefault="00083C28">
      <w:pPr>
        <w:rPr>
          <w:sz w:val="28"/>
          <w:szCs w:val="28"/>
        </w:rPr>
      </w:pPr>
      <w:r>
        <w:rPr>
          <w:noProof/>
          <w:sz w:val="28"/>
          <w:szCs w:val="28"/>
          <w:lang w:eastAsia="en-US"/>
        </w:rPr>
        <mc:AlternateContent>
          <mc:Choice Requires="wps">
            <w:drawing>
              <wp:anchor distT="0" distB="0" distL="114300" distR="114300" simplePos="0" relativeHeight="251673600" behindDoc="0" locked="0" layoutInCell="1" allowOverlap="1" wp14:anchorId="44A6D016" wp14:editId="41CF4072">
                <wp:simplePos x="0" y="0"/>
                <wp:positionH relativeFrom="column">
                  <wp:posOffset>1383126</wp:posOffset>
                </wp:positionH>
                <wp:positionV relativeFrom="paragraph">
                  <wp:posOffset>1782696</wp:posOffset>
                </wp:positionV>
                <wp:extent cx="3288766" cy="952820"/>
                <wp:effectExtent l="19050" t="19050" r="26035" b="19050"/>
                <wp:wrapNone/>
                <wp:docPr id="42" name="Rectangle 42"/>
                <wp:cNvGraphicFramePr/>
                <a:graphic xmlns:a="http://schemas.openxmlformats.org/drawingml/2006/main">
                  <a:graphicData uri="http://schemas.microsoft.com/office/word/2010/wordprocessingShape">
                    <wps:wsp>
                      <wps:cNvSpPr/>
                      <wps:spPr>
                        <a:xfrm>
                          <a:off x="0" y="0"/>
                          <a:ext cx="3288766" cy="9528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3EBFE2" id="Rectangle 42" o:spid="_x0000_s1026" style="position:absolute;margin-left:108.9pt;margin-top:140.35pt;width:258.95pt;height:75.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" filled="f" strokecolor="red" strokeweight="2.25pt"/>
            </w:pict>
          </mc:Fallback>
        </mc:AlternateContent>
      </w:r>
      <w:r w:rsidR="006766DD" w:rsidRPr="001174DD">
        <w:rPr>
          <w:noProof/>
          <w:sz w:val="28"/>
          <w:szCs w:val="28"/>
          <w:lang w:eastAsia="en-US"/>
        </w:rPr>
        <w:drawing>
          <wp:inline distT="0" distB="0" distL="0" distR="0" wp14:anchorId="73ECBC91" wp14:editId="126982E9">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679CACA9" w14:textId="1E2401E0" w:rsidR="006766DD" w:rsidRPr="001174DD" w:rsidRDefault="00041D43" w:rsidP="00041D43">
      <w:pPr>
        <w:pStyle w:val="ListParagraph"/>
        <w:numPr>
          <w:ilvl w:val="0"/>
          <w:numId w:val="1"/>
        </w:numPr>
        <w:rPr>
          <w:sz w:val="28"/>
          <w:szCs w:val="28"/>
        </w:rPr>
      </w:pPr>
      <w:r w:rsidRPr="001174DD">
        <w:rPr>
          <w:sz w:val="28"/>
          <w:szCs w:val="28"/>
        </w:rPr>
        <w:t>Select ‘</w:t>
      </w:r>
      <w:r w:rsidR="00D81F79">
        <w:rPr>
          <w:sz w:val="28"/>
          <w:szCs w:val="28"/>
        </w:rPr>
        <w:t>Create new VPC security group</w:t>
      </w:r>
      <w:r w:rsidR="00456B35" w:rsidRPr="001174DD">
        <w:rPr>
          <w:sz w:val="28"/>
          <w:szCs w:val="28"/>
        </w:rPr>
        <w:t>’.</w:t>
      </w:r>
    </w:p>
    <w:p w14:paraId="7EA391CE" w14:textId="1BAE3212" w:rsidR="006766DD" w:rsidRPr="001174DD" w:rsidRDefault="003F25A3">
      <w:pPr>
        <w:rPr>
          <w:sz w:val="28"/>
          <w:szCs w:val="28"/>
        </w:rPr>
      </w:pPr>
      <w:r>
        <w:rPr>
          <w:noProof/>
          <w:sz w:val="28"/>
          <w:szCs w:val="28"/>
          <w:lang w:eastAsia="en-US"/>
        </w:rPr>
        <mc:AlternateContent>
          <mc:Choice Requires="wps">
            <w:drawing>
              <wp:anchor distT="0" distB="0" distL="114300" distR="114300" simplePos="0" relativeHeight="251675648" behindDoc="0" locked="0" layoutInCell="1" allowOverlap="1" wp14:anchorId="185153B4" wp14:editId="6A2F483E">
                <wp:simplePos x="0" y="0"/>
                <wp:positionH relativeFrom="margin">
                  <wp:posOffset>1352550</wp:posOffset>
                </wp:positionH>
                <wp:positionV relativeFrom="paragraph">
                  <wp:posOffset>1499870</wp:posOffset>
                </wp:positionV>
                <wp:extent cx="3298825" cy="590550"/>
                <wp:effectExtent l="19050" t="19050" r="15875" b="19050"/>
                <wp:wrapNone/>
                <wp:docPr id="43" name="Rectangle 43"/>
                <wp:cNvGraphicFramePr/>
                <a:graphic xmlns:a="http://schemas.openxmlformats.org/drawingml/2006/main">
                  <a:graphicData uri="http://schemas.microsoft.com/office/word/2010/wordprocessingShape">
                    <wps:wsp>
                      <wps:cNvSpPr/>
                      <wps:spPr>
                        <a:xfrm>
                          <a:off x="0" y="0"/>
                          <a:ext cx="3298825" cy="590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27DE3B9" id="Rectangle 43" o:spid="_x0000_s1026" style="position:absolute;margin-left:106.5pt;margin-top:118.1pt;width:259.75pt;height:46.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" filled="f" strokecolor="red" strokeweight="2.25pt">
                <w10:wrap anchorx="margin"/>
              </v:rect>
            </w:pict>
          </mc:Fallback>
        </mc:AlternateContent>
      </w:r>
      <w:r w:rsidR="00F44D82">
        <w:rPr>
          <w:noProof/>
          <w:lang w:eastAsia="en-US"/>
        </w:rPr>
        <w:drawing>
          <wp:inline distT="0" distB="0" distL="0" distR="0" wp14:anchorId="04C3A91F" wp14:editId="41E85294">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62B1BAD8" w14:textId="56C8E3F5" w:rsidR="001C50C0" w:rsidRPr="001174DD" w:rsidRDefault="001C50C0">
      <w:pPr>
        <w:rPr>
          <w:sz w:val="28"/>
          <w:szCs w:val="28"/>
        </w:rPr>
      </w:pPr>
    </w:p>
    <w:p w14:paraId="73DE10FB" w14:textId="3CF22F4F" w:rsidR="009E58E7" w:rsidRPr="001174DD" w:rsidRDefault="00F97236" w:rsidP="00F97236">
      <w:pPr>
        <w:pStyle w:val="ListParagraph"/>
        <w:numPr>
          <w:ilvl w:val="0"/>
          <w:numId w:val="1"/>
        </w:numPr>
        <w:rPr>
          <w:sz w:val="28"/>
          <w:szCs w:val="28"/>
        </w:rPr>
      </w:pPr>
      <w:r w:rsidRPr="001174DD">
        <w:rPr>
          <w:sz w:val="28"/>
          <w:szCs w:val="28"/>
        </w:rPr>
        <w:t>Enter the database name same as your DB instance identifier (step</w:t>
      </w:r>
      <w:r w:rsidR="00937721" w:rsidRPr="001174DD">
        <w:rPr>
          <w:sz w:val="28"/>
          <w:szCs w:val="28"/>
        </w:rPr>
        <w:t xml:space="preserve"> 8</w:t>
      </w:r>
      <w:r w:rsidRPr="001174DD">
        <w:rPr>
          <w:sz w:val="28"/>
          <w:szCs w:val="28"/>
        </w:rPr>
        <w:t>) to make it easier to remember.</w:t>
      </w:r>
    </w:p>
    <w:p w14:paraId="33627FD5" w14:textId="2140118A" w:rsidR="00711929" w:rsidRPr="001174DD" w:rsidRDefault="00712809">
      <w:pPr>
        <w:rPr>
          <w:sz w:val="28"/>
          <w:szCs w:val="28"/>
        </w:rPr>
      </w:pPr>
      <w:r>
        <w:rPr>
          <w:noProof/>
          <w:sz w:val="28"/>
          <w:szCs w:val="28"/>
          <w:lang w:eastAsia="en-US"/>
        </w:rPr>
        <mc:AlternateContent>
          <mc:Choice Requires="wps">
            <w:drawing>
              <wp:anchor distT="0" distB="0" distL="114300" distR="114300" simplePos="0" relativeHeight="251677696" behindDoc="0" locked="0" layoutInCell="1" allowOverlap="1" wp14:anchorId="31ED8F5C" wp14:editId="113CE0F5">
                <wp:simplePos x="0" y="0"/>
                <wp:positionH relativeFrom="column">
                  <wp:posOffset>1406177</wp:posOffset>
                </wp:positionH>
                <wp:positionV relativeFrom="paragraph">
                  <wp:posOffset>666899</wp:posOffset>
                </wp:positionV>
                <wp:extent cx="2574151" cy="514831"/>
                <wp:effectExtent l="19050" t="19050" r="17145" b="19050"/>
                <wp:wrapNone/>
                <wp:docPr id="44" name="Rectangle 44"/>
                <wp:cNvGraphicFramePr/>
                <a:graphic xmlns:a="http://schemas.openxmlformats.org/drawingml/2006/main">
                  <a:graphicData uri="http://schemas.microsoft.com/office/word/2010/wordprocessingShape">
                    <wps:wsp>
                      <wps:cNvSpPr/>
                      <wps:spPr>
                        <a:xfrm>
                          <a:off x="0" y="0"/>
                          <a:ext cx="2574151" cy="51483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B88475B" id="Rectangle 44" o:spid="_x0000_s1026" style="position:absolute;margin-left:110.7pt;margin-top:52.5pt;width:202.7pt;height:40.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" filled="f" strokecolor="red" strokeweight="2.25pt"/>
            </w:pict>
          </mc:Fallback>
        </mc:AlternateContent>
      </w:r>
      <w:r w:rsidR="00C15788" w:rsidRPr="001174DD">
        <w:rPr>
          <w:noProof/>
          <w:sz w:val="28"/>
          <w:szCs w:val="28"/>
          <w:lang w:eastAsia="en-US"/>
        </w:rPr>
        <w:drawing>
          <wp:inline distT="0" distB="0" distL="0" distR="0" wp14:anchorId="1D84764A" wp14:editId="28211C13">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784A66F5" w14:textId="77777777" w:rsidR="00B44DF9" w:rsidRDefault="00B44DF9" w:rsidP="00B44DF9">
      <w:pPr>
        <w:pStyle w:val="ListParagraph"/>
        <w:rPr>
          <w:sz w:val="28"/>
          <w:szCs w:val="28"/>
        </w:rPr>
      </w:pPr>
    </w:p>
    <w:p w14:paraId="17340767" w14:textId="7C7A3B85" w:rsidR="00C15788" w:rsidRPr="001174DD" w:rsidRDefault="00425F73" w:rsidP="00425F73">
      <w:pPr>
        <w:pStyle w:val="ListParagraph"/>
        <w:numPr>
          <w:ilvl w:val="0"/>
          <w:numId w:val="1"/>
        </w:numPr>
        <w:rPr>
          <w:sz w:val="28"/>
          <w:szCs w:val="28"/>
        </w:rPr>
      </w:pPr>
      <w:r w:rsidRPr="001174DD">
        <w:rPr>
          <w:sz w:val="28"/>
          <w:szCs w:val="28"/>
        </w:rPr>
        <w:t xml:space="preserve">Select ‘Enable enhanced monitoring’ and select all checkboxes under ‘Log exports’. </w:t>
      </w:r>
    </w:p>
    <w:p w14:paraId="7DED7F8A" w14:textId="437F822F" w:rsidR="00C15788" w:rsidRPr="001174DD" w:rsidRDefault="00FF7724">
      <w:pPr>
        <w:rPr>
          <w:sz w:val="28"/>
          <w:szCs w:val="28"/>
        </w:rPr>
      </w:pPr>
      <w:r>
        <w:rPr>
          <w:noProof/>
          <w:sz w:val="28"/>
          <w:szCs w:val="28"/>
          <w:lang w:eastAsia="en-US"/>
        </w:rPr>
        <mc:AlternateContent>
          <mc:Choice Requires="wps">
            <w:drawing>
              <wp:anchor distT="0" distB="0" distL="114300" distR="114300" simplePos="0" relativeHeight="251681792" behindDoc="0" locked="0" layoutInCell="1" allowOverlap="1" wp14:anchorId="47D618A9" wp14:editId="56EADDBE">
                <wp:simplePos x="0" y="0"/>
                <wp:positionH relativeFrom="column">
                  <wp:posOffset>1390809</wp:posOffset>
                </wp:positionH>
                <wp:positionV relativeFrom="paragraph">
                  <wp:posOffset>1750962</wp:posOffset>
                </wp:positionV>
                <wp:extent cx="2151529" cy="1006608"/>
                <wp:effectExtent l="19050" t="19050" r="20320" b="22225"/>
                <wp:wrapNone/>
                <wp:docPr id="46" name="Rectangle 46"/>
                <wp:cNvGraphicFramePr/>
                <a:graphic xmlns:a="http://schemas.openxmlformats.org/drawingml/2006/main">
                  <a:graphicData uri="http://schemas.microsoft.com/office/word/2010/wordprocessingShape">
                    <wps:wsp>
                      <wps:cNvSpPr/>
                      <wps:spPr>
                        <a:xfrm>
                          <a:off x="0" y="0"/>
                          <a:ext cx="2151529" cy="100660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1A8E76A" id="Rectangle 46" o:spid="_x0000_s1026" style="position:absolute;margin-left:109.5pt;margin-top:137.85pt;width:169.4pt;height:79.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" filled="f" strokecolor="red" strokeweight="2.25pt"/>
            </w:pict>
          </mc:Fallback>
        </mc:AlternateContent>
      </w:r>
      <w:r>
        <w:rPr>
          <w:noProof/>
          <w:sz w:val="28"/>
          <w:szCs w:val="28"/>
          <w:lang w:eastAsia="en-US"/>
        </w:rPr>
        <mc:AlternateContent>
          <mc:Choice Requires="wps">
            <w:drawing>
              <wp:anchor distT="0" distB="0" distL="114300" distR="114300" simplePos="0" relativeHeight="251679744" behindDoc="0" locked="0" layoutInCell="1" allowOverlap="1" wp14:anchorId="1EEE0F84" wp14:editId="368536EC">
                <wp:simplePos x="0" y="0"/>
                <wp:positionH relativeFrom="column">
                  <wp:posOffset>1375441</wp:posOffset>
                </wp:positionH>
                <wp:positionV relativeFrom="paragraph">
                  <wp:posOffset>644462</wp:posOffset>
                </wp:positionV>
                <wp:extent cx="3042877" cy="384202"/>
                <wp:effectExtent l="19050" t="19050" r="24765" b="15875"/>
                <wp:wrapNone/>
                <wp:docPr id="45" name="Rectangle 45"/>
                <wp:cNvGraphicFramePr/>
                <a:graphic xmlns:a="http://schemas.openxmlformats.org/drawingml/2006/main">
                  <a:graphicData uri="http://schemas.microsoft.com/office/word/2010/wordprocessingShape">
                    <wps:wsp>
                      <wps:cNvSpPr/>
                      <wps:spPr>
                        <a:xfrm>
                          <a:off x="0" y="0"/>
                          <a:ext cx="3042877" cy="3842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BFFDAF4" id="Rectangle 45" o:spid="_x0000_s1026" style="position:absolute;margin-left:108.3pt;margin-top:50.75pt;width:239.6pt;height:3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" filled="f" strokecolor="red" strokeweight="2.25pt"/>
            </w:pict>
          </mc:Fallback>
        </mc:AlternateContent>
      </w:r>
      <w:r w:rsidR="00851BBB" w:rsidRPr="001174DD">
        <w:rPr>
          <w:noProof/>
          <w:sz w:val="28"/>
          <w:szCs w:val="28"/>
          <w:lang w:eastAsia="en-US"/>
        </w:rPr>
        <w:drawing>
          <wp:inline distT="0" distB="0" distL="0" distR="0" wp14:anchorId="3DC4B01E" wp14:editId="0A6AA928">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3B994FF5" w14:textId="423F32A1" w:rsidR="00851BBB" w:rsidRPr="001174DD" w:rsidRDefault="00C52E64" w:rsidP="00C52E64">
      <w:pPr>
        <w:pStyle w:val="ListParagraph"/>
        <w:numPr>
          <w:ilvl w:val="0"/>
          <w:numId w:val="1"/>
        </w:numPr>
        <w:rPr>
          <w:sz w:val="28"/>
          <w:szCs w:val="28"/>
        </w:rPr>
      </w:pPr>
      <w:r w:rsidRPr="001174DD">
        <w:rPr>
          <w:sz w:val="28"/>
          <w:szCs w:val="28"/>
        </w:rPr>
        <w:t>Click on ‘Create Database’</w:t>
      </w:r>
    </w:p>
    <w:p w14:paraId="44181D71" w14:textId="20F996E5" w:rsidR="00851BBB" w:rsidRPr="001174DD" w:rsidRDefault="00F6013F">
      <w:pPr>
        <w:rPr>
          <w:sz w:val="28"/>
          <w:szCs w:val="28"/>
        </w:rPr>
      </w:pPr>
      <w:r w:rsidRPr="001174DD">
        <w:rPr>
          <w:noProof/>
          <w:sz w:val="28"/>
          <w:szCs w:val="28"/>
          <w:lang w:eastAsia="en-US"/>
        </w:rPr>
        <w:drawing>
          <wp:inline distT="0" distB="0" distL="0" distR="0" wp14:anchorId="1859DFD8" wp14:editId="30289C1B">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221E95ED" w14:textId="55707B49" w:rsidR="00F6013F" w:rsidRPr="001174DD" w:rsidRDefault="00F6013F">
      <w:pPr>
        <w:rPr>
          <w:sz w:val="28"/>
          <w:szCs w:val="28"/>
        </w:rPr>
      </w:pPr>
    </w:p>
    <w:p w14:paraId="5736801A" w14:textId="45FD013E" w:rsidR="006C1485" w:rsidRPr="001174DD" w:rsidRDefault="006C1485" w:rsidP="006C1485">
      <w:pPr>
        <w:pStyle w:val="ListParagraph"/>
        <w:numPr>
          <w:ilvl w:val="0"/>
          <w:numId w:val="1"/>
        </w:numPr>
        <w:rPr>
          <w:sz w:val="28"/>
          <w:szCs w:val="28"/>
        </w:rPr>
      </w:pPr>
      <w:r w:rsidRPr="001174DD">
        <w:rPr>
          <w:sz w:val="28"/>
          <w:szCs w:val="28"/>
        </w:rPr>
        <w:t>Click on ‘View DB instance details’.</w:t>
      </w:r>
    </w:p>
    <w:p w14:paraId="2F86B20A" w14:textId="5BB00676" w:rsidR="00F6013F" w:rsidRPr="001174DD" w:rsidRDefault="00367983">
      <w:pPr>
        <w:rPr>
          <w:sz w:val="28"/>
          <w:szCs w:val="28"/>
        </w:rPr>
      </w:pPr>
      <w:r w:rsidRPr="001174DD">
        <w:rPr>
          <w:noProof/>
          <w:sz w:val="28"/>
          <w:szCs w:val="28"/>
          <w:lang w:eastAsia="en-US"/>
        </w:rPr>
        <w:drawing>
          <wp:inline distT="0" distB="0" distL="0" distR="0" wp14:anchorId="49F8BE44" wp14:editId="41AE6D9D">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0AF4C253" w14:textId="3E4D83FC" w:rsidR="00367983" w:rsidRPr="001174DD" w:rsidRDefault="00367983">
      <w:pPr>
        <w:rPr>
          <w:sz w:val="28"/>
          <w:szCs w:val="28"/>
        </w:rPr>
      </w:pPr>
    </w:p>
    <w:p w14:paraId="3ECD2F4B" w14:textId="0A0D5DA6" w:rsidR="00A73B00" w:rsidRPr="001174DD" w:rsidRDefault="00A73B00" w:rsidP="00A73B00">
      <w:pPr>
        <w:pStyle w:val="ListParagraph"/>
        <w:numPr>
          <w:ilvl w:val="0"/>
          <w:numId w:val="1"/>
        </w:numPr>
        <w:rPr>
          <w:sz w:val="28"/>
          <w:szCs w:val="28"/>
        </w:rPr>
      </w:pPr>
      <w:r w:rsidRPr="001174DD">
        <w:rPr>
          <w:sz w:val="28"/>
          <w:szCs w:val="28"/>
        </w:rPr>
        <w:t>Wait until displays ‘Available’. This may take several minutes.</w:t>
      </w:r>
    </w:p>
    <w:p w14:paraId="3988BF0A" w14:textId="67412345" w:rsidR="00367983" w:rsidRPr="001174DD" w:rsidRDefault="007F7E81">
      <w:pPr>
        <w:rPr>
          <w:sz w:val="28"/>
          <w:szCs w:val="28"/>
        </w:rPr>
      </w:pPr>
      <w:r>
        <w:rPr>
          <w:noProof/>
          <w:sz w:val="28"/>
          <w:szCs w:val="28"/>
          <w:lang w:eastAsia="en-US"/>
        </w:rPr>
        <mc:AlternateContent>
          <mc:Choice Requires="wps">
            <w:drawing>
              <wp:anchor distT="0" distB="0" distL="114300" distR="114300" simplePos="0" relativeHeight="251683840" behindDoc="0" locked="0" layoutInCell="1" allowOverlap="1" wp14:anchorId="48F2F432" wp14:editId="355C3A6B">
                <wp:simplePos x="0" y="0"/>
                <wp:positionH relativeFrom="column">
                  <wp:posOffset>3380975</wp:posOffset>
                </wp:positionH>
                <wp:positionV relativeFrom="paragraph">
                  <wp:posOffset>1354572</wp:posOffset>
                </wp:positionV>
                <wp:extent cx="883664" cy="329491"/>
                <wp:effectExtent l="19050" t="19050" r="12065" b="13970"/>
                <wp:wrapNone/>
                <wp:docPr id="47" name="Rectangle 47"/>
                <wp:cNvGraphicFramePr/>
                <a:graphic xmlns:a="http://schemas.openxmlformats.org/drawingml/2006/main">
                  <a:graphicData uri="http://schemas.microsoft.com/office/word/2010/wordprocessingShape">
                    <wps:wsp>
                      <wps:cNvSpPr/>
                      <wps:spPr>
                        <a:xfrm>
                          <a:off x="0" y="0"/>
                          <a:ext cx="883664" cy="32949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0AA7DF7" id="Rectangle 47" o:spid="_x0000_s1026" style="position:absolute;margin-left:266.2pt;margin-top:106.65pt;width:69.6pt;height:25.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" filled="f" strokecolor="red" strokeweight="2.25pt"/>
            </w:pict>
          </mc:Fallback>
        </mc:AlternateContent>
      </w:r>
      <w:r w:rsidR="001A30C1" w:rsidRPr="001174DD">
        <w:rPr>
          <w:noProof/>
          <w:sz w:val="28"/>
          <w:szCs w:val="28"/>
          <w:lang w:eastAsia="en-US"/>
        </w:rPr>
        <w:drawing>
          <wp:inline distT="0" distB="0" distL="0" distR="0" wp14:anchorId="6ED20167" wp14:editId="468DF823">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5BE33FA1" w14:textId="3F9F2881" w:rsidR="001A30C1" w:rsidRPr="001174DD" w:rsidRDefault="001A30C1">
      <w:pPr>
        <w:rPr>
          <w:sz w:val="28"/>
          <w:szCs w:val="28"/>
        </w:rPr>
      </w:pPr>
    </w:p>
    <w:p w14:paraId="57E1AE89" w14:textId="6DF0F0EE" w:rsidR="00790F57" w:rsidRPr="001174DD" w:rsidRDefault="00790F57" w:rsidP="00960DBB">
      <w:pPr>
        <w:pStyle w:val="ListParagraph"/>
        <w:numPr>
          <w:ilvl w:val="0"/>
          <w:numId w:val="1"/>
        </w:numPr>
        <w:rPr>
          <w:sz w:val="28"/>
          <w:szCs w:val="28"/>
        </w:rPr>
      </w:pPr>
      <w:r w:rsidRPr="001174DD">
        <w:rPr>
          <w:sz w:val="28"/>
          <w:szCs w:val="28"/>
        </w:rPr>
        <w:t>Scroll down to the security section and click on the</w:t>
      </w:r>
      <w:r w:rsidR="00A80B6F" w:rsidRPr="001174DD">
        <w:rPr>
          <w:sz w:val="28"/>
          <w:szCs w:val="28"/>
        </w:rPr>
        <w:t xml:space="preserve"> security</w:t>
      </w:r>
      <w:r w:rsidRPr="001174DD">
        <w:rPr>
          <w:sz w:val="28"/>
          <w:szCs w:val="28"/>
        </w:rPr>
        <w:t xml:space="preserve"> group name</w:t>
      </w:r>
    </w:p>
    <w:p w14:paraId="1DEAF9A7" w14:textId="74A0DE69" w:rsidR="001A30C1" w:rsidRPr="001174DD" w:rsidRDefault="005E6668">
      <w:pPr>
        <w:rPr>
          <w:sz w:val="28"/>
          <w:szCs w:val="28"/>
        </w:rPr>
      </w:pPr>
      <w:r>
        <w:rPr>
          <w:noProof/>
          <w:sz w:val="28"/>
          <w:szCs w:val="28"/>
          <w:lang w:eastAsia="en-US"/>
        </w:rPr>
        <mc:AlternateContent>
          <mc:Choice Requires="wps">
            <w:drawing>
              <wp:anchor distT="0" distB="0" distL="114300" distR="114300" simplePos="0" relativeHeight="251685888" behindDoc="0" locked="0" layoutInCell="1" allowOverlap="1" wp14:anchorId="5A814E91" wp14:editId="17C277F5">
                <wp:simplePos x="0" y="0"/>
                <wp:positionH relativeFrom="column">
                  <wp:posOffset>1390809</wp:posOffset>
                </wp:positionH>
                <wp:positionV relativeFrom="paragraph">
                  <wp:posOffset>2486190</wp:posOffset>
                </wp:positionV>
                <wp:extent cx="1490703" cy="215153"/>
                <wp:effectExtent l="19050" t="19050" r="14605" b="13970"/>
                <wp:wrapNone/>
                <wp:docPr id="48" name="Rectangle 48"/>
                <wp:cNvGraphicFramePr/>
                <a:graphic xmlns:a="http://schemas.openxmlformats.org/drawingml/2006/main">
                  <a:graphicData uri="http://schemas.microsoft.com/office/word/2010/wordprocessingShape">
                    <wps:wsp>
                      <wps:cNvSpPr/>
                      <wps:spPr>
                        <a:xfrm>
                          <a:off x="0" y="0"/>
                          <a:ext cx="1490703" cy="21515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961C2D9" id="Rectangle 48" o:spid="_x0000_s1026" style="position:absolute;margin-left:109.5pt;margin-top:195.75pt;width:117.4pt;height:16.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" filled="f" strokecolor="red" strokeweight="2.25pt"/>
            </w:pict>
          </mc:Fallback>
        </mc:AlternateContent>
      </w:r>
      <w:r w:rsidR="005F3EDC" w:rsidRPr="001174DD">
        <w:rPr>
          <w:noProof/>
          <w:sz w:val="28"/>
          <w:szCs w:val="28"/>
          <w:lang w:eastAsia="en-US"/>
        </w:rPr>
        <w:drawing>
          <wp:inline distT="0" distB="0" distL="0" distR="0" wp14:anchorId="234091E2" wp14:editId="17CF1BAF">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7E929D61" w14:textId="775B9E9E" w:rsidR="005F3EDC" w:rsidRPr="001174DD" w:rsidRDefault="005F3EDC">
      <w:pPr>
        <w:rPr>
          <w:sz w:val="28"/>
          <w:szCs w:val="28"/>
        </w:rPr>
      </w:pPr>
    </w:p>
    <w:p w14:paraId="10E110FB" w14:textId="25F2038F" w:rsidR="00434D2A" w:rsidRPr="001174DD" w:rsidRDefault="00E65139" w:rsidP="00434D2A">
      <w:pPr>
        <w:pStyle w:val="ListParagraph"/>
        <w:numPr>
          <w:ilvl w:val="0"/>
          <w:numId w:val="1"/>
        </w:numPr>
        <w:rPr>
          <w:sz w:val="28"/>
          <w:szCs w:val="28"/>
        </w:rPr>
      </w:pPr>
      <w:r w:rsidRPr="001174DD">
        <w:rPr>
          <w:sz w:val="28"/>
          <w:szCs w:val="28"/>
        </w:rPr>
        <w:t>Click on</w:t>
      </w:r>
      <w:r w:rsidR="00317CA8" w:rsidRPr="001174DD">
        <w:rPr>
          <w:sz w:val="28"/>
          <w:szCs w:val="28"/>
        </w:rPr>
        <w:t xml:space="preserve"> Inbound and then click</w:t>
      </w:r>
      <w:r w:rsidRPr="001174DD">
        <w:rPr>
          <w:sz w:val="28"/>
          <w:szCs w:val="28"/>
        </w:rPr>
        <w:t xml:space="preserve"> Edit</w:t>
      </w:r>
    </w:p>
    <w:p w14:paraId="4D9FFD9B" w14:textId="403E8423" w:rsidR="005F3EDC" w:rsidRPr="001174DD" w:rsidRDefault="00785FBA">
      <w:pPr>
        <w:rPr>
          <w:sz w:val="28"/>
          <w:szCs w:val="28"/>
        </w:rPr>
      </w:pPr>
      <w:r>
        <w:rPr>
          <w:noProof/>
          <w:sz w:val="28"/>
          <w:szCs w:val="28"/>
          <w:lang w:eastAsia="en-US"/>
        </w:rPr>
        <mc:AlternateContent>
          <mc:Choice Requires="wps">
            <w:drawing>
              <wp:anchor distT="0" distB="0" distL="114300" distR="114300" simplePos="0" relativeHeight="251689984" behindDoc="0" locked="0" layoutInCell="1" allowOverlap="1" wp14:anchorId="395FFE18" wp14:editId="1CDC7879">
                <wp:simplePos x="0" y="0"/>
                <wp:positionH relativeFrom="column">
                  <wp:posOffset>943696</wp:posOffset>
                </wp:positionH>
                <wp:positionV relativeFrom="paragraph">
                  <wp:posOffset>2167260</wp:posOffset>
                </wp:positionV>
                <wp:extent cx="445674" cy="199785"/>
                <wp:effectExtent l="19050" t="19050" r="12065" b="10160"/>
                <wp:wrapNone/>
                <wp:docPr id="52" name="Rectangle 52"/>
                <wp:cNvGraphicFramePr/>
                <a:graphic xmlns:a="http://schemas.openxmlformats.org/drawingml/2006/main">
                  <a:graphicData uri="http://schemas.microsoft.com/office/word/2010/wordprocessingShape">
                    <wps:wsp>
                      <wps:cNvSpPr/>
                      <wps:spPr>
                        <a:xfrm>
                          <a:off x="0" y="0"/>
                          <a:ext cx="445674" cy="1997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77EC0ED" id="Rectangle 52" o:spid="_x0000_s1026" style="position:absolute;margin-left:74.3pt;margin-top:170.65pt;width:35.1pt;height:15.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" filled="f" strokecolor="red" strokeweight="2.25pt"/>
            </w:pict>
          </mc:Fallback>
        </mc:AlternateContent>
      </w:r>
      <w:r>
        <w:rPr>
          <w:noProof/>
          <w:sz w:val="28"/>
          <w:szCs w:val="28"/>
          <w:lang w:eastAsia="en-US"/>
        </w:rPr>
        <mc:AlternateContent>
          <mc:Choice Requires="wps">
            <w:drawing>
              <wp:anchor distT="0" distB="0" distL="114300" distR="114300" simplePos="0" relativeHeight="251687936" behindDoc="0" locked="0" layoutInCell="1" allowOverlap="1" wp14:anchorId="0FFFB04F" wp14:editId="338DE1C1">
                <wp:simplePos x="0" y="0"/>
                <wp:positionH relativeFrom="column">
                  <wp:posOffset>1390811</wp:posOffset>
                </wp:positionH>
                <wp:positionV relativeFrom="paragraph">
                  <wp:posOffset>1946243</wp:posOffset>
                </wp:positionV>
                <wp:extent cx="445674" cy="199785"/>
                <wp:effectExtent l="19050" t="19050" r="12065" b="10160"/>
                <wp:wrapNone/>
                <wp:docPr id="51" name="Rectangle 51"/>
                <wp:cNvGraphicFramePr/>
                <a:graphic xmlns:a="http://schemas.openxmlformats.org/drawingml/2006/main">
                  <a:graphicData uri="http://schemas.microsoft.com/office/word/2010/wordprocessingShape">
                    <wps:wsp>
                      <wps:cNvSpPr/>
                      <wps:spPr>
                        <a:xfrm>
                          <a:off x="0" y="0"/>
                          <a:ext cx="445674" cy="1997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5535643" id="Rectangle 51" o:spid="_x0000_s1026" style="position:absolute;margin-left:109.5pt;margin-top:153.25pt;width:35.1pt;height:15.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" filled="f" strokecolor="red" strokeweight="2.25pt"/>
            </w:pict>
          </mc:Fallback>
        </mc:AlternateContent>
      </w:r>
      <w:r w:rsidR="002F1112" w:rsidRPr="001174DD">
        <w:rPr>
          <w:noProof/>
          <w:sz w:val="28"/>
          <w:szCs w:val="28"/>
          <w:lang w:eastAsia="en-US"/>
        </w:rPr>
        <w:drawing>
          <wp:inline distT="0" distB="0" distL="0" distR="0" wp14:anchorId="759161AD" wp14:editId="0D8C73FD">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20C91DD6" w14:textId="7DCC2548" w:rsidR="002F1112" w:rsidRPr="001174DD" w:rsidRDefault="002F1112">
      <w:pPr>
        <w:rPr>
          <w:sz w:val="28"/>
          <w:szCs w:val="28"/>
        </w:rPr>
      </w:pPr>
    </w:p>
    <w:p w14:paraId="1BBF3538" w14:textId="1AF770C4" w:rsidR="00317CA8" w:rsidRPr="001174DD" w:rsidRDefault="00317CA8" w:rsidP="00317CA8">
      <w:pPr>
        <w:pStyle w:val="ListParagraph"/>
        <w:numPr>
          <w:ilvl w:val="0"/>
          <w:numId w:val="1"/>
        </w:numPr>
        <w:rPr>
          <w:sz w:val="28"/>
          <w:szCs w:val="28"/>
        </w:rPr>
      </w:pPr>
      <w:r w:rsidRPr="001174DD">
        <w:rPr>
          <w:sz w:val="28"/>
          <w:szCs w:val="28"/>
        </w:rPr>
        <w:t xml:space="preserve">Make sure that </w:t>
      </w:r>
      <w:r w:rsidR="00E75C63" w:rsidRPr="001174DD">
        <w:rPr>
          <w:sz w:val="28"/>
          <w:szCs w:val="28"/>
        </w:rPr>
        <w:t>your parameters match the screenshot below.</w:t>
      </w:r>
    </w:p>
    <w:p w14:paraId="21ADD57D" w14:textId="7ACE45D5" w:rsidR="006E2339" w:rsidRPr="001174DD" w:rsidRDefault="006E2339" w:rsidP="006E2339">
      <w:pPr>
        <w:pStyle w:val="ListParagraph"/>
        <w:rPr>
          <w:sz w:val="28"/>
          <w:szCs w:val="28"/>
        </w:rPr>
      </w:pPr>
      <w:r w:rsidRPr="001174DD">
        <w:rPr>
          <w:sz w:val="28"/>
          <w:szCs w:val="28"/>
        </w:rPr>
        <w:t>Click on Save.</w:t>
      </w:r>
    </w:p>
    <w:p w14:paraId="7F963615" w14:textId="5AFD0D74" w:rsidR="002F1112" w:rsidRPr="001174DD" w:rsidRDefault="00F5338E">
      <w:pPr>
        <w:rPr>
          <w:sz w:val="28"/>
          <w:szCs w:val="28"/>
        </w:rPr>
      </w:pPr>
      <w:r w:rsidRPr="001174DD">
        <w:rPr>
          <w:noProof/>
          <w:sz w:val="28"/>
          <w:szCs w:val="28"/>
          <w:lang w:eastAsia="en-US"/>
        </w:rPr>
        <w:drawing>
          <wp:inline distT="0" distB="0" distL="0" distR="0" wp14:anchorId="4E4EF29D" wp14:editId="4B74CD84">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38FA0670" w14:textId="764885F9" w:rsidR="00F5338E" w:rsidRPr="001174DD" w:rsidRDefault="00F5338E">
      <w:pPr>
        <w:rPr>
          <w:sz w:val="28"/>
          <w:szCs w:val="28"/>
        </w:rPr>
      </w:pPr>
    </w:p>
    <w:p w14:paraId="57488E67" w14:textId="1E0EEA2D" w:rsidR="006E2339" w:rsidRPr="001174DD" w:rsidRDefault="00526F2F" w:rsidP="006E2339">
      <w:pPr>
        <w:pStyle w:val="ListParagraph"/>
        <w:numPr>
          <w:ilvl w:val="0"/>
          <w:numId w:val="1"/>
        </w:numPr>
        <w:rPr>
          <w:sz w:val="28"/>
          <w:szCs w:val="28"/>
        </w:rPr>
      </w:pPr>
      <w:r w:rsidRPr="001174DD">
        <w:rPr>
          <w:sz w:val="28"/>
          <w:szCs w:val="28"/>
        </w:rPr>
        <w:t>Click on Outbound and then click Edit.</w:t>
      </w:r>
    </w:p>
    <w:p w14:paraId="284E9579" w14:textId="0E82ADAE" w:rsidR="00F5338E" w:rsidRPr="001174DD" w:rsidRDefault="00785FBA">
      <w:pPr>
        <w:rPr>
          <w:sz w:val="28"/>
          <w:szCs w:val="28"/>
        </w:rPr>
      </w:pPr>
      <w:r>
        <w:rPr>
          <w:noProof/>
          <w:sz w:val="28"/>
          <w:szCs w:val="28"/>
          <w:lang w:eastAsia="en-US"/>
        </w:rPr>
        <mc:AlternateContent>
          <mc:Choice Requires="wps">
            <w:drawing>
              <wp:anchor distT="0" distB="0" distL="114300" distR="114300" simplePos="0" relativeHeight="251694080" behindDoc="0" locked="0" layoutInCell="1" allowOverlap="1" wp14:anchorId="464DA66E" wp14:editId="371295E0">
                <wp:simplePos x="0" y="0"/>
                <wp:positionH relativeFrom="column">
                  <wp:posOffset>974533</wp:posOffset>
                </wp:positionH>
                <wp:positionV relativeFrom="paragraph">
                  <wp:posOffset>2185104</wp:posOffset>
                </wp:positionV>
                <wp:extent cx="445674" cy="199785"/>
                <wp:effectExtent l="19050" t="19050" r="12065" b="10160"/>
                <wp:wrapNone/>
                <wp:docPr id="54" name="Rectangle 54"/>
                <wp:cNvGraphicFramePr/>
                <a:graphic xmlns:a="http://schemas.openxmlformats.org/drawingml/2006/main">
                  <a:graphicData uri="http://schemas.microsoft.com/office/word/2010/wordprocessingShape">
                    <wps:wsp>
                      <wps:cNvSpPr/>
                      <wps:spPr>
                        <a:xfrm>
                          <a:off x="0" y="0"/>
                          <a:ext cx="445674" cy="1997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3E756D4" id="Rectangle 54" o:spid="_x0000_s1026" style="position:absolute;margin-left:76.75pt;margin-top:172.05pt;width:35.1pt;height:15.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" filled="f" strokecolor="red" strokeweight="2.25pt"/>
            </w:pict>
          </mc:Fallback>
        </mc:AlternateContent>
      </w:r>
      <w:r>
        <w:rPr>
          <w:noProof/>
          <w:sz w:val="28"/>
          <w:szCs w:val="28"/>
          <w:lang w:eastAsia="en-US"/>
        </w:rPr>
        <mc:AlternateContent>
          <mc:Choice Requires="wps">
            <w:drawing>
              <wp:anchor distT="0" distB="0" distL="114300" distR="114300" simplePos="0" relativeHeight="251692032" behindDoc="0" locked="0" layoutInCell="1" allowOverlap="1" wp14:anchorId="01E8673D" wp14:editId="7B29D2A3">
                <wp:simplePos x="0" y="0"/>
                <wp:positionH relativeFrom="column">
                  <wp:posOffset>1759643</wp:posOffset>
                </wp:positionH>
                <wp:positionV relativeFrom="paragraph">
                  <wp:posOffset>1956253</wp:posOffset>
                </wp:positionV>
                <wp:extent cx="445674" cy="199785"/>
                <wp:effectExtent l="19050" t="19050" r="12065" b="10160"/>
                <wp:wrapNone/>
                <wp:docPr id="53" name="Rectangle 53"/>
                <wp:cNvGraphicFramePr/>
                <a:graphic xmlns:a="http://schemas.openxmlformats.org/drawingml/2006/main">
                  <a:graphicData uri="http://schemas.microsoft.com/office/word/2010/wordprocessingShape">
                    <wps:wsp>
                      <wps:cNvSpPr/>
                      <wps:spPr>
                        <a:xfrm>
                          <a:off x="0" y="0"/>
                          <a:ext cx="445674" cy="1997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A09E400" id="Rectangle 53" o:spid="_x0000_s1026" style="position:absolute;margin-left:138.55pt;margin-top:154.05pt;width:35.1pt;height:15.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" filled="f" strokecolor="red" strokeweight="2.25pt"/>
            </w:pict>
          </mc:Fallback>
        </mc:AlternateContent>
      </w:r>
      <w:r w:rsidR="00264079" w:rsidRPr="001174DD">
        <w:rPr>
          <w:noProof/>
          <w:sz w:val="28"/>
          <w:szCs w:val="28"/>
          <w:lang w:eastAsia="en-US"/>
        </w:rPr>
        <w:drawing>
          <wp:inline distT="0" distB="0" distL="0" distR="0" wp14:anchorId="3AC9DB16" wp14:editId="2D43738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11DC486D" w14:textId="149BFA68" w:rsidR="00264079" w:rsidRPr="001174DD" w:rsidRDefault="00264079">
      <w:pPr>
        <w:rPr>
          <w:sz w:val="28"/>
          <w:szCs w:val="28"/>
        </w:rPr>
      </w:pPr>
    </w:p>
    <w:p w14:paraId="0755B573" w14:textId="3A0A2BA9" w:rsidR="00D402DB" w:rsidRPr="001174DD" w:rsidRDefault="00D402DB" w:rsidP="00D402DB">
      <w:pPr>
        <w:pStyle w:val="ListParagraph"/>
        <w:numPr>
          <w:ilvl w:val="0"/>
          <w:numId w:val="1"/>
        </w:numPr>
        <w:rPr>
          <w:sz w:val="28"/>
          <w:szCs w:val="28"/>
        </w:rPr>
      </w:pPr>
      <w:r w:rsidRPr="001174DD">
        <w:rPr>
          <w:sz w:val="28"/>
          <w:szCs w:val="28"/>
        </w:rPr>
        <w:t>Make sure that your parameters match the screenshot below.</w:t>
      </w:r>
    </w:p>
    <w:p w14:paraId="7E1EA7C8" w14:textId="77777777" w:rsidR="00D402DB" w:rsidRPr="001174DD" w:rsidRDefault="00D402DB" w:rsidP="00D402DB">
      <w:pPr>
        <w:pStyle w:val="ListParagraph"/>
        <w:rPr>
          <w:sz w:val="28"/>
          <w:szCs w:val="28"/>
        </w:rPr>
      </w:pPr>
      <w:r w:rsidRPr="001174DD">
        <w:rPr>
          <w:sz w:val="28"/>
          <w:szCs w:val="28"/>
        </w:rPr>
        <w:t>Click on Save.</w:t>
      </w:r>
    </w:p>
    <w:p w14:paraId="3EE2369B" w14:textId="77777777" w:rsidR="00D402DB" w:rsidRPr="001174DD" w:rsidRDefault="00D402DB">
      <w:pPr>
        <w:rPr>
          <w:sz w:val="28"/>
          <w:szCs w:val="28"/>
        </w:rPr>
      </w:pPr>
    </w:p>
    <w:p w14:paraId="2610D4EB" w14:textId="056698FD" w:rsidR="00264079" w:rsidRPr="001174DD" w:rsidRDefault="00BD486E">
      <w:pPr>
        <w:rPr>
          <w:sz w:val="28"/>
          <w:szCs w:val="28"/>
        </w:rPr>
      </w:pPr>
      <w:r w:rsidRPr="001174DD">
        <w:rPr>
          <w:noProof/>
          <w:sz w:val="28"/>
          <w:szCs w:val="28"/>
          <w:lang w:eastAsia="en-US"/>
        </w:rPr>
        <w:drawing>
          <wp:inline distT="0" distB="0" distL="0" distR="0" wp14:anchorId="2C401FAF" wp14:editId="177883D7">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4C07D922" w14:textId="0E47481D" w:rsidR="00BD486E" w:rsidRPr="001174DD" w:rsidRDefault="00BD486E">
      <w:pPr>
        <w:rPr>
          <w:sz w:val="28"/>
          <w:szCs w:val="28"/>
        </w:rPr>
      </w:pPr>
    </w:p>
    <w:p w14:paraId="5FA62BEB" w14:textId="5E315DC8" w:rsidR="003424EB" w:rsidRDefault="00E6558A" w:rsidP="003424EB">
      <w:pPr>
        <w:pStyle w:val="ListParagraph"/>
        <w:numPr>
          <w:ilvl w:val="0"/>
          <w:numId w:val="1"/>
        </w:numPr>
        <w:rPr>
          <w:sz w:val="28"/>
          <w:szCs w:val="28"/>
        </w:rPr>
      </w:pPr>
      <w:r>
        <w:rPr>
          <w:sz w:val="28"/>
          <w:szCs w:val="28"/>
        </w:rPr>
        <w:t xml:space="preserve"> </w:t>
      </w:r>
      <w:r w:rsidR="002D5211">
        <w:rPr>
          <w:sz w:val="28"/>
          <w:szCs w:val="28"/>
        </w:rPr>
        <w:t xml:space="preserve">Go to </w:t>
      </w:r>
      <w:r w:rsidR="00E15A7E">
        <w:rPr>
          <w:sz w:val="28"/>
          <w:szCs w:val="28"/>
        </w:rPr>
        <w:t>RDS -&gt; Databases. Click on</w:t>
      </w:r>
      <w:r>
        <w:rPr>
          <w:sz w:val="28"/>
          <w:szCs w:val="28"/>
        </w:rPr>
        <w:t xml:space="preserve"> the </w:t>
      </w:r>
      <w:r w:rsidR="004310FD">
        <w:rPr>
          <w:sz w:val="28"/>
          <w:szCs w:val="28"/>
        </w:rPr>
        <w:t>database</w:t>
      </w:r>
      <w:r>
        <w:rPr>
          <w:sz w:val="28"/>
          <w:szCs w:val="28"/>
        </w:rPr>
        <w:t xml:space="preserve"> you created. </w:t>
      </w:r>
    </w:p>
    <w:p w14:paraId="77D4DBBC" w14:textId="3BFEB1E9" w:rsidR="006F7913" w:rsidRDefault="006F7913" w:rsidP="006F7913">
      <w:pPr>
        <w:pStyle w:val="ListParagraph"/>
        <w:rPr>
          <w:sz w:val="28"/>
          <w:szCs w:val="28"/>
        </w:rPr>
      </w:pPr>
    </w:p>
    <w:p w14:paraId="34FBFFCD" w14:textId="2F4ADED4" w:rsidR="006F7913" w:rsidRDefault="006F7913" w:rsidP="006F7913">
      <w:pPr>
        <w:pStyle w:val="ListParagraph"/>
        <w:rPr>
          <w:sz w:val="28"/>
          <w:szCs w:val="28"/>
        </w:rPr>
      </w:pPr>
      <w:r>
        <w:rPr>
          <w:noProof/>
          <w:lang w:eastAsia="en-US"/>
        </w:rPr>
        <w:drawing>
          <wp:inline distT="0" distB="0" distL="0" distR="0" wp14:anchorId="51D5E09D" wp14:editId="0B28978E">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6653465A" w14:textId="77777777" w:rsidR="006F7913" w:rsidRDefault="006F7913" w:rsidP="006F7913">
      <w:pPr>
        <w:pStyle w:val="ListParagraph"/>
        <w:rPr>
          <w:sz w:val="28"/>
          <w:szCs w:val="28"/>
        </w:rPr>
      </w:pPr>
    </w:p>
    <w:p w14:paraId="3ACAEDED" w14:textId="291FE40C" w:rsidR="006F7913" w:rsidRDefault="001F15C6" w:rsidP="003424EB">
      <w:pPr>
        <w:pStyle w:val="ListParagraph"/>
        <w:numPr>
          <w:ilvl w:val="0"/>
          <w:numId w:val="1"/>
        </w:numPr>
        <w:rPr>
          <w:sz w:val="28"/>
          <w:szCs w:val="28"/>
        </w:rPr>
      </w:pPr>
      <w:r>
        <w:rPr>
          <w:sz w:val="28"/>
          <w:szCs w:val="28"/>
        </w:rPr>
        <w:t xml:space="preserve"> </w:t>
      </w:r>
      <w:r w:rsidRPr="001174DD">
        <w:rPr>
          <w:sz w:val="28"/>
          <w:szCs w:val="28"/>
        </w:rPr>
        <w:t>Save the Endpoint value under ‘Connectivity’ in notepad. We will use this later.</w:t>
      </w:r>
    </w:p>
    <w:p w14:paraId="418BD4C1" w14:textId="279186F5" w:rsidR="004E55A5" w:rsidRPr="004E55A5" w:rsidRDefault="004E55A5" w:rsidP="004E55A5">
      <w:pPr>
        <w:rPr>
          <w:sz w:val="28"/>
          <w:szCs w:val="28"/>
        </w:rPr>
      </w:pPr>
    </w:p>
    <w:p w14:paraId="7E22DD22" w14:textId="7F6C08BF" w:rsidR="00BD486E" w:rsidRPr="001174DD" w:rsidRDefault="00165A50">
      <w:pPr>
        <w:rPr>
          <w:sz w:val="28"/>
          <w:szCs w:val="28"/>
        </w:rPr>
      </w:pPr>
      <w:r>
        <w:rPr>
          <w:noProof/>
          <w:sz w:val="28"/>
          <w:szCs w:val="28"/>
          <w:lang w:eastAsia="en-US"/>
        </w:rPr>
        <mc:AlternateContent>
          <mc:Choice Requires="wps">
            <w:drawing>
              <wp:anchor distT="0" distB="0" distL="114300" distR="114300" simplePos="0" relativeHeight="251696128" behindDoc="0" locked="0" layoutInCell="1" allowOverlap="1" wp14:anchorId="6E988557" wp14:editId="09B8EF69">
                <wp:simplePos x="0" y="0"/>
                <wp:positionH relativeFrom="column">
                  <wp:posOffset>1390810</wp:posOffset>
                </wp:positionH>
                <wp:positionV relativeFrom="paragraph">
                  <wp:posOffset>1757915</wp:posOffset>
                </wp:positionV>
                <wp:extent cx="1075765" cy="614722"/>
                <wp:effectExtent l="19050" t="19050" r="10160" b="13970"/>
                <wp:wrapNone/>
                <wp:docPr id="55" name="Rectangle 55"/>
                <wp:cNvGraphicFramePr/>
                <a:graphic xmlns:a="http://schemas.openxmlformats.org/drawingml/2006/main">
                  <a:graphicData uri="http://schemas.microsoft.com/office/word/2010/wordprocessingShape">
                    <wps:wsp>
                      <wps:cNvSpPr/>
                      <wps:spPr>
                        <a:xfrm>
                          <a:off x="0" y="0"/>
                          <a:ext cx="1075765" cy="6147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8B84849" id="Rectangle 55" o:spid="_x0000_s1026" style="position:absolute;margin-left:109.5pt;margin-top:138.4pt;width:84.7pt;height:48.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" filled="f" strokecolor="red" strokeweight="2.25pt"/>
            </w:pict>
          </mc:Fallback>
        </mc:AlternateContent>
      </w:r>
      <w:r w:rsidR="00805C14" w:rsidRPr="001174DD">
        <w:rPr>
          <w:noProof/>
          <w:sz w:val="28"/>
          <w:szCs w:val="28"/>
          <w:lang w:eastAsia="en-US"/>
        </w:rPr>
        <w:drawing>
          <wp:inline distT="0" distB="0" distL="0" distR="0" wp14:anchorId="3D547FF6" wp14:editId="19CBEDAE">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4C68E7F8" w14:textId="77777777" w:rsidR="00286087" w:rsidRDefault="00286087">
      <w:pPr>
        <w:rPr>
          <w:sz w:val="28"/>
          <w:szCs w:val="28"/>
        </w:rPr>
      </w:pPr>
    </w:p>
    <w:p w14:paraId="11D307CB" w14:textId="77777777" w:rsidR="00993A73" w:rsidRDefault="00993A73">
      <w:pPr>
        <w:rPr>
          <w:b/>
          <w:sz w:val="28"/>
          <w:szCs w:val="28"/>
        </w:rPr>
      </w:pPr>
    </w:p>
    <w:p w14:paraId="1112704E" w14:textId="67DEA4C0" w:rsidR="002841D1" w:rsidRDefault="002841D1">
      <w:pPr>
        <w:rPr>
          <w:b/>
          <w:sz w:val="28"/>
          <w:szCs w:val="28"/>
        </w:rPr>
      </w:pPr>
      <w:r w:rsidRPr="00286087">
        <w:rPr>
          <w:b/>
          <w:sz w:val="28"/>
          <w:szCs w:val="28"/>
        </w:rPr>
        <w:t xml:space="preserve">CONNECTING THE </w:t>
      </w:r>
      <w:r w:rsidR="00993A73">
        <w:rPr>
          <w:b/>
          <w:sz w:val="28"/>
          <w:szCs w:val="28"/>
        </w:rPr>
        <w:t xml:space="preserve">ORACLE SQL DEVELOPER TO THE </w:t>
      </w:r>
      <w:r w:rsidRPr="00286087">
        <w:rPr>
          <w:b/>
          <w:sz w:val="28"/>
          <w:szCs w:val="28"/>
        </w:rPr>
        <w:t xml:space="preserve">RDS </w:t>
      </w:r>
      <w:r w:rsidR="00993A73">
        <w:rPr>
          <w:b/>
          <w:sz w:val="28"/>
          <w:szCs w:val="28"/>
        </w:rPr>
        <w:t xml:space="preserve">ORACLE </w:t>
      </w:r>
      <w:r w:rsidRPr="00286087">
        <w:rPr>
          <w:b/>
          <w:sz w:val="28"/>
          <w:szCs w:val="28"/>
        </w:rPr>
        <w:t>DATABASE INSTANCE</w:t>
      </w:r>
    </w:p>
    <w:p w14:paraId="636347D1" w14:textId="72C7169B" w:rsidR="00993A73" w:rsidRDefault="00993A73">
      <w:pPr>
        <w:rPr>
          <w:b/>
          <w:sz w:val="28"/>
          <w:szCs w:val="28"/>
        </w:rPr>
      </w:pPr>
    </w:p>
    <w:p w14:paraId="5ABB37E9" w14:textId="6BEB6382" w:rsidR="00993A73" w:rsidRDefault="00993A73">
      <w:pPr>
        <w:rPr>
          <w:b/>
          <w:sz w:val="28"/>
          <w:szCs w:val="28"/>
        </w:rPr>
      </w:pPr>
      <w:r>
        <w:rPr>
          <w:b/>
          <w:sz w:val="28"/>
          <w:szCs w:val="28"/>
        </w:rPr>
        <w:t>The Oracle SQL Developer can be downloaded from:</w:t>
      </w:r>
    </w:p>
    <w:p w14:paraId="40555F19" w14:textId="719F1EAA" w:rsidR="00993A73" w:rsidRDefault="00993A73">
      <w:pPr>
        <w:rPr>
          <w:rFonts w:ascii="Arial" w:hAnsi="Arial" w:cs="Arial"/>
          <w:color w:val="000000"/>
          <w:sz w:val="20"/>
          <w:szCs w:val="20"/>
        </w:rPr>
      </w:pPr>
      <w:hyperlink r:id="rId29" w:history="1">
        <w:r w:rsidRPr="001E43F9">
          <w:rPr>
            <w:rStyle w:val="Hyperlink"/>
            <w:rFonts w:ascii="Arial" w:hAnsi="Arial" w:cs="Arial"/>
            <w:sz w:val="20"/>
            <w:szCs w:val="20"/>
          </w:rPr>
          <w:t>https://www.oracle.com/tools/downloads/sqldev-v192-</w:t>
        </w:r>
        <w:r w:rsidRPr="001E43F9">
          <w:rPr>
            <w:rStyle w:val="Hyperlink"/>
            <w:rFonts w:ascii="Arial" w:hAnsi="Arial" w:cs="Arial"/>
            <w:sz w:val="20"/>
            <w:szCs w:val="20"/>
          </w:rPr>
          <w:t>d</w:t>
        </w:r>
        <w:r w:rsidRPr="001E43F9">
          <w:rPr>
            <w:rStyle w:val="Hyperlink"/>
            <w:rFonts w:ascii="Arial" w:hAnsi="Arial" w:cs="Arial"/>
            <w:sz w:val="20"/>
            <w:szCs w:val="20"/>
          </w:rPr>
          <w:t>ownloads.html</w:t>
        </w:r>
      </w:hyperlink>
      <w:r>
        <w:rPr>
          <w:rFonts w:ascii="Arial" w:hAnsi="Arial" w:cs="Arial"/>
          <w:color w:val="000000"/>
          <w:sz w:val="20"/>
          <w:szCs w:val="20"/>
        </w:rPr>
        <w:t xml:space="preserve"> </w:t>
      </w:r>
    </w:p>
    <w:p w14:paraId="263F207A" w14:textId="08285556" w:rsidR="00993A73" w:rsidRDefault="00993A73">
      <w:pPr>
        <w:rPr>
          <w:rFonts w:ascii="Arial" w:hAnsi="Arial" w:cs="Arial"/>
          <w:color w:val="000000"/>
          <w:sz w:val="20"/>
          <w:szCs w:val="20"/>
        </w:rPr>
      </w:pPr>
    </w:p>
    <w:p w14:paraId="0E5E8B21" w14:textId="0D30220D" w:rsidR="00993A73" w:rsidRDefault="00993A73">
      <w:pPr>
        <w:rPr>
          <w:rFonts w:ascii="Arial" w:hAnsi="Arial" w:cs="Arial"/>
          <w:color w:val="000000"/>
          <w:sz w:val="20"/>
          <w:szCs w:val="20"/>
        </w:rPr>
      </w:pPr>
      <w:r>
        <w:rPr>
          <w:noProof/>
          <w:lang w:eastAsia="en-US"/>
        </w:rPr>
        <w:drawing>
          <wp:inline distT="0" distB="0" distL="0" distR="0" wp14:anchorId="0A970C6A" wp14:editId="7F058570">
            <wp:extent cx="5937273" cy="4430415"/>
            <wp:effectExtent l="0" t="0" r="635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3068" cy="4442201"/>
                    </a:xfrm>
                    <a:prstGeom prst="rect">
                      <a:avLst/>
                    </a:prstGeom>
                  </pic:spPr>
                </pic:pic>
              </a:graphicData>
            </a:graphic>
          </wp:inline>
        </w:drawing>
      </w:r>
    </w:p>
    <w:p w14:paraId="57E88606" w14:textId="77777777" w:rsidR="00993A73" w:rsidRPr="00286087" w:rsidRDefault="00993A73">
      <w:pPr>
        <w:rPr>
          <w:b/>
          <w:sz w:val="28"/>
          <w:szCs w:val="28"/>
        </w:rPr>
      </w:pPr>
    </w:p>
    <w:p w14:paraId="33612701" w14:textId="246DF635" w:rsidR="008618F2" w:rsidRPr="001174DD" w:rsidRDefault="008618F2" w:rsidP="008618F2">
      <w:pPr>
        <w:pStyle w:val="ListParagraph"/>
        <w:numPr>
          <w:ilvl w:val="0"/>
          <w:numId w:val="1"/>
        </w:numPr>
        <w:rPr>
          <w:sz w:val="28"/>
          <w:szCs w:val="28"/>
        </w:rPr>
      </w:pPr>
      <w:r w:rsidRPr="001174DD">
        <w:rPr>
          <w:sz w:val="28"/>
          <w:szCs w:val="28"/>
        </w:rPr>
        <w:t xml:space="preserve">Open Oracle SQL Developer and </w:t>
      </w:r>
      <w:r w:rsidR="0080030D" w:rsidRPr="001174DD">
        <w:rPr>
          <w:sz w:val="28"/>
          <w:szCs w:val="28"/>
        </w:rPr>
        <w:t>click on New connection</w:t>
      </w:r>
    </w:p>
    <w:p w14:paraId="298B1563" w14:textId="52F422F7" w:rsidR="00D92024" w:rsidRPr="001174DD" w:rsidRDefault="00D92024" w:rsidP="00D92024">
      <w:pPr>
        <w:rPr>
          <w:sz w:val="28"/>
          <w:szCs w:val="28"/>
        </w:rPr>
      </w:pPr>
    </w:p>
    <w:p w14:paraId="7AEE4D98" w14:textId="59FEF2E0" w:rsidR="00D92024" w:rsidRPr="001174DD" w:rsidRDefault="00EF0249" w:rsidP="00D92024">
      <w:pPr>
        <w:pStyle w:val="ListParagraph"/>
        <w:numPr>
          <w:ilvl w:val="0"/>
          <w:numId w:val="1"/>
        </w:numPr>
        <w:rPr>
          <w:sz w:val="28"/>
          <w:szCs w:val="28"/>
        </w:rPr>
      </w:pPr>
      <w:r w:rsidRPr="001174DD">
        <w:rPr>
          <w:sz w:val="28"/>
          <w:szCs w:val="28"/>
        </w:rPr>
        <w:t>Enter the below details</w:t>
      </w:r>
      <w:r w:rsidR="00AC686C" w:rsidRPr="001174DD">
        <w:rPr>
          <w:sz w:val="28"/>
          <w:szCs w:val="28"/>
        </w:rPr>
        <w:t xml:space="preserve"> and click on Test. You should get ‘Success’.</w:t>
      </w:r>
    </w:p>
    <w:p w14:paraId="506D3C59" w14:textId="77777777" w:rsidR="006632CB" w:rsidRPr="001174DD" w:rsidRDefault="006632CB" w:rsidP="006632CB">
      <w:pPr>
        <w:pStyle w:val="ListParagraph"/>
        <w:rPr>
          <w:sz w:val="28"/>
          <w:szCs w:val="28"/>
        </w:rPr>
      </w:pPr>
    </w:p>
    <w:tbl>
      <w:tblPr>
        <w:tblStyle w:val="TableGrid"/>
        <w:tblW w:w="0" w:type="auto"/>
        <w:tblInd w:w="720" w:type="dxa"/>
        <w:tblLook w:val="04A0" w:firstRow="1" w:lastRow="0" w:firstColumn="1" w:lastColumn="0" w:noHBand="0" w:noVBand="1"/>
      </w:tblPr>
      <w:tblGrid>
        <w:gridCol w:w="3172"/>
        <w:gridCol w:w="2729"/>
        <w:gridCol w:w="2729"/>
      </w:tblGrid>
      <w:tr w:rsidR="00B34834" w:rsidRPr="001174DD" w14:paraId="03A71D96" w14:textId="77777777" w:rsidTr="00EF0249">
        <w:tc>
          <w:tcPr>
            <w:tcW w:w="3172" w:type="dxa"/>
          </w:tcPr>
          <w:p w14:paraId="40AAC245" w14:textId="19F2BA3C" w:rsidR="00B34834" w:rsidRPr="001174DD" w:rsidRDefault="00B34834" w:rsidP="00F225FF">
            <w:pPr>
              <w:pStyle w:val="ListParagraph"/>
              <w:ind w:left="0"/>
              <w:jc w:val="center"/>
              <w:rPr>
                <w:b/>
                <w:sz w:val="28"/>
                <w:szCs w:val="28"/>
              </w:rPr>
            </w:pPr>
            <w:r w:rsidRPr="001174DD">
              <w:rPr>
                <w:b/>
                <w:sz w:val="28"/>
                <w:szCs w:val="28"/>
              </w:rPr>
              <w:t>SQL DEVELOPER</w:t>
            </w:r>
            <w:r w:rsidR="00F225FF" w:rsidRPr="001174DD">
              <w:rPr>
                <w:b/>
                <w:sz w:val="28"/>
                <w:szCs w:val="28"/>
              </w:rPr>
              <w:t xml:space="preserve"> CONNECTION</w:t>
            </w:r>
          </w:p>
        </w:tc>
        <w:tc>
          <w:tcPr>
            <w:tcW w:w="2729" w:type="dxa"/>
          </w:tcPr>
          <w:p w14:paraId="71EB9E3D" w14:textId="3874E85B" w:rsidR="00B34834" w:rsidRPr="001174DD" w:rsidRDefault="00B34834" w:rsidP="00F225FF">
            <w:pPr>
              <w:pStyle w:val="ListParagraph"/>
              <w:ind w:left="0"/>
              <w:jc w:val="center"/>
              <w:rPr>
                <w:b/>
                <w:sz w:val="28"/>
                <w:szCs w:val="28"/>
              </w:rPr>
            </w:pPr>
            <w:r w:rsidRPr="001174DD">
              <w:rPr>
                <w:b/>
                <w:sz w:val="28"/>
                <w:szCs w:val="28"/>
              </w:rPr>
              <w:t>AWS RDS INSTANCE</w:t>
            </w:r>
          </w:p>
        </w:tc>
        <w:tc>
          <w:tcPr>
            <w:tcW w:w="2729" w:type="dxa"/>
          </w:tcPr>
          <w:p w14:paraId="77228DCE" w14:textId="1C55834B" w:rsidR="00B34834" w:rsidRPr="001174DD" w:rsidRDefault="00B34834" w:rsidP="00F225FF">
            <w:pPr>
              <w:pStyle w:val="ListParagraph"/>
              <w:ind w:left="0"/>
              <w:jc w:val="center"/>
              <w:rPr>
                <w:b/>
                <w:sz w:val="28"/>
                <w:szCs w:val="28"/>
              </w:rPr>
            </w:pPr>
            <w:r w:rsidRPr="001174DD">
              <w:rPr>
                <w:b/>
                <w:sz w:val="28"/>
                <w:szCs w:val="28"/>
              </w:rPr>
              <w:t>STEP IN DOCUMENT</w:t>
            </w:r>
          </w:p>
        </w:tc>
      </w:tr>
      <w:tr w:rsidR="00EF0249" w:rsidRPr="001174DD" w14:paraId="3E3B5EF4" w14:textId="2020ABA9" w:rsidTr="00EF0249">
        <w:tc>
          <w:tcPr>
            <w:tcW w:w="3172" w:type="dxa"/>
          </w:tcPr>
          <w:p w14:paraId="05CB2BBF" w14:textId="601AC9BD" w:rsidR="00EF0249" w:rsidRPr="001174DD" w:rsidRDefault="00EF0249" w:rsidP="00EF0249">
            <w:pPr>
              <w:pStyle w:val="ListParagraph"/>
              <w:ind w:left="0"/>
              <w:rPr>
                <w:sz w:val="28"/>
                <w:szCs w:val="28"/>
              </w:rPr>
            </w:pPr>
            <w:r w:rsidRPr="001174DD">
              <w:rPr>
                <w:sz w:val="28"/>
                <w:szCs w:val="28"/>
              </w:rPr>
              <w:t>Connection Name</w:t>
            </w:r>
          </w:p>
        </w:tc>
        <w:tc>
          <w:tcPr>
            <w:tcW w:w="2729" w:type="dxa"/>
          </w:tcPr>
          <w:p w14:paraId="5E5A033F" w14:textId="16AAFDFE" w:rsidR="00EF0249" w:rsidRPr="001174DD" w:rsidRDefault="00127848" w:rsidP="00EF0249">
            <w:pPr>
              <w:pStyle w:val="ListParagraph"/>
              <w:ind w:left="0"/>
              <w:rPr>
                <w:sz w:val="28"/>
                <w:szCs w:val="28"/>
              </w:rPr>
            </w:pPr>
            <w:r w:rsidRPr="001174DD">
              <w:rPr>
                <w:sz w:val="28"/>
                <w:szCs w:val="28"/>
              </w:rPr>
              <w:t>DB instance identifier</w:t>
            </w:r>
          </w:p>
        </w:tc>
        <w:tc>
          <w:tcPr>
            <w:tcW w:w="2729" w:type="dxa"/>
          </w:tcPr>
          <w:p w14:paraId="206643D8" w14:textId="3B8C9E9B" w:rsidR="00EF0249" w:rsidRPr="001174DD" w:rsidRDefault="00127848" w:rsidP="00EF0249">
            <w:pPr>
              <w:pStyle w:val="ListParagraph"/>
              <w:ind w:left="0"/>
              <w:rPr>
                <w:sz w:val="28"/>
                <w:szCs w:val="28"/>
              </w:rPr>
            </w:pPr>
            <w:r w:rsidRPr="001174DD">
              <w:rPr>
                <w:sz w:val="28"/>
                <w:szCs w:val="28"/>
              </w:rPr>
              <w:t xml:space="preserve">From step </w:t>
            </w:r>
            <w:r w:rsidR="00983856">
              <w:rPr>
                <w:sz w:val="28"/>
                <w:szCs w:val="28"/>
              </w:rPr>
              <w:t>9</w:t>
            </w:r>
          </w:p>
        </w:tc>
      </w:tr>
      <w:tr w:rsidR="001571DE" w:rsidRPr="001174DD" w14:paraId="3BF5DCBB" w14:textId="0E4579F5" w:rsidTr="00EF0249">
        <w:tc>
          <w:tcPr>
            <w:tcW w:w="3172" w:type="dxa"/>
          </w:tcPr>
          <w:p w14:paraId="06B69308" w14:textId="2106BB34" w:rsidR="001571DE" w:rsidRPr="001174DD" w:rsidRDefault="001571DE" w:rsidP="001571DE">
            <w:pPr>
              <w:pStyle w:val="ListParagraph"/>
              <w:ind w:left="0"/>
              <w:rPr>
                <w:sz w:val="28"/>
                <w:szCs w:val="28"/>
              </w:rPr>
            </w:pPr>
            <w:r w:rsidRPr="001174DD">
              <w:rPr>
                <w:sz w:val="28"/>
                <w:szCs w:val="28"/>
              </w:rPr>
              <w:t>Username</w:t>
            </w:r>
          </w:p>
        </w:tc>
        <w:tc>
          <w:tcPr>
            <w:tcW w:w="2729" w:type="dxa"/>
          </w:tcPr>
          <w:p w14:paraId="25334BF6" w14:textId="625293A8" w:rsidR="001571DE" w:rsidRPr="001174DD" w:rsidRDefault="001571DE" w:rsidP="001571DE">
            <w:pPr>
              <w:pStyle w:val="ListParagraph"/>
              <w:ind w:left="0"/>
              <w:rPr>
                <w:sz w:val="28"/>
                <w:szCs w:val="28"/>
              </w:rPr>
            </w:pPr>
            <w:r w:rsidRPr="001174DD">
              <w:rPr>
                <w:sz w:val="28"/>
                <w:szCs w:val="28"/>
              </w:rPr>
              <w:t>Master username</w:t>
            </w:r>
          </w:p>
        </w:tc>
        <w:tc>
          <w:tcPr>
            <w:tcW w:w="2729" w:type="dxa"/>
          </w:tcPr>
          <w:p w14:paraId="1A64603B" w14:textId="45ACBB8E" w:rsidR="001571DE" w:rsidRPr="001174DD" w:rsidRDefault="001571DE" w:rsidP="001571DE">
            <w:pPr>
              <w:pStyle w:val="ListParagraph"/>
              <w:ind w:left="0"/>
              <w:rPr>
                <w:sz w:val="28"/>
                <w:szCs w:val="28"/>
              </w:rPr>
            </w:pPr>
            <w:r w:rsidRPr="001174DD">
              <w:rPr>
                <w:sz w:val="28"/>
                <w:szCs w:val="28"/>
              </w:rPr>
              <w:t xml:space="preserve">From step </w:t>
            </w:r>
            <w:r w:rsidR="00983856">
              <w:rPr>
                <w:sz w:val="28"/>
                <w:szCs w:val="28"/>
              </w:rPr>
              <w:t>9</w:t>
            </w:r>
          </w:p>
        </w:tc>
      </w:tr>
      <w:tr w:rsidR="001571DE" w:rsidRPr="001174DD" w14:paraId="32A8EDB2" w14:textId="17CC8211" w:rsidTr="00EF0249">
        <w:tc>
          <w:tcPr>
            <w:tcW w:w="3172" w:type="dxa"/>
          </w:tcPr>
          <w:p w14:paraId="6221CCE5" w14:textId="5EA8B9FE" w:rsidR="001571DE" w:rsidRPr="001174DD" w:rsidRDefault="001571DE" w:rsidP="001571DE">
            <w:pPr>
              <w:pStyle w:val="ListParagraph"/>
              <w:ind w:left="0"/>
              <w:rPr>
                <w:sz w:val="28"/>
                <w:szCs w:val="28"/>
              </w:rPr>
            </w:pPr>
            <w:r w:rsidRPr="001174DD">
              <w:rPr>
                <w:sz w:val="28"/>
                <w:szCs w:val="28"/>
              </w:rPr>
              <w:t>Password</w:t>
            </w:r>
          </w:p>
        </w:tc>
        <w:tc>
          <w:tcPr>
            <w:tcW w:w="2729" w:type="dxa"/>
          </w:tcPr>
          <w:p w14:paraId="45BE5AA9" w14:textId="06152CF2" w:rsidR="001571DE" w:rsidRPr="001174DD" w:rsidRDefault="001571DE" w:rsidP="001571DE">
            <w:pPr>
              <w:pStyle w:val="ListParagraph"/>
              <w:ind w:left="0"/>
              <w:rPr>
                <w:sz w:val="28"/>
                <w:szCs w:val="28"/>
              </w:rPr>
            </w:pPr>
            <w:r w:rsidRPr="001174DD">
              <w:rPr>
                <w:sz w:val="28"/>
                <w:szCs w:val="28"/>
              </w:rPr>
              <w:t>Master password</w:t>
            </w:r>
          </w:p>
        </w:tc>
        <w:tc>
          <w:tcPr>
            <w:tcW w:w="2729" w:type="dxa"/>
          </w:tcPr>
          <w:p w14:paraId="1BA6765B" w14:textId="474D94D0" w:rsidR="001571DE" w:rsidRPr="001174DD" w:rsidRDefault="001571DE" w:rsidP="001571DE">
            <w:pPr>
              <w:pStyle w:val="ListParagraph"/>
              <w:ind w:left="0"/>
              <w:rPr>
                <w:sz w:val="28"/>
                <w:szCs w:val="28"/>
              </w:rPr>
            </w:pPr>
            <w:r w:rsidRPr="001174DD">
              <w:rPr>
                <w:sz w:val="28"/>
                <w:szCs w:val="28"/>
              </w:rPr>
              <w:t xml:space="preserve">From step </w:t>
            </w:r>
            <w:r w:rsidR="00983856">
              <w:rPr>
                <w:sz w:val="28"/>
                <w:szCs w:val="28"/>
              </w:rPr>
              <w:t>9</w:t>
            </w:r>
          </w:p>
        </w:tc>
      </w:tr>
      <w:tr w:rsidR="00C25611" w:rsidRPr="001174DD" w14:paraId="0CDCEEE9" w14:textId="5C175307" w:rsidTr="00EF0249">
        <w:tc>
          <w:tcPr>
            <w:tcW w:w="3172" w:type="dxa"/>
          </w:tcPr>
          <w:p w14:paraId="15B39983" w14:textId="31DA4C24" w:rsidR="00C25611" w:rsidRPr="001174DD" w:rsidRDefault="00C25611" w:rsidP="00C25611">
            <w:pPr>
              <w:pStyle w:val="ListParagraph"/>
              <w:ind w:left="0"/>
              <w:rPr>
                <w:sz w:val="28"/>
                <w:szCs w:val="28"/>
              </w:rPr>
            </w:pPr>
            <w:r w:rsidRPr="001174DD">
              <w:rPr>
                <w:sz w:val="28"/>
                <w:szCs w:val="28"/>
              </w:rPr>
              <w:t>Hostname</w:t>
            </w:r>
          </w:p>
        </w:tc>
        <w:tc>
          <w:tcPr>
            <w:tcW w:w="2729" w:type="dxa"/>
          </w:tcPr>
          <w:p w14:paraId="2614F3E2" w14:textId="1F5C4E72" w:rsidR="00C25611" w:rsidRPr="001174DD" w:rsidRDefault="00C25611" w:rsidP="00C25611">
            <w:pPr>
              <w:pStyle w:val="ListParagraph"/>
              <w:ind w:left="0"/>
              <w:rPr>
                <w:sz w:val="28"/>
                <w:szCs w:val="28"/>
              </w:rPr>
            </w:pPr>
            <w:r w:rsidRPr="001174DD">
              <w:rPr>
                <w:sz w:val="28"/>
                <w:szCs w:val="28"/>
              </w:rPr>
              <w:t>Endpoint</w:t>
            </w:r>
          </w:p>
        </w:tc>
        <w:tc>
          <w:tcPr>
            <w:tcW w:w="2729" w:type="dxa"/>
          </w:tcPr>
          <w:p w14:paraId="05D928CF" w14:textId="320EEBA0" w:rsidR="00C25611" w:rsidRPr="001174DD" w:rsidRDefault="00C25611" w:rsidP="00C25611">
            <w:pPr>
              <w:pStyle w:val="ListParagraph"/>
              <w:ind w:left="0"/>
              <w:rPr>
                <w:sz w:val="28"/>
                <w:szCs w:val="28"/>
              </w:rPr>
            </w:pPr>
            <w:r w:rsidRPr="001174DD">
              <w:rPr>
                <w:sz w:val="28"/>
                <w:szCs w:val="28"/>
              </w:rPr>
              <w:t xml:space="preserve">From step </w:t>
            </w:r>
            <w:r w:rsidR="00D4297B" w:rsidRPr="001174DD">
              <w:rPr>
                <w:sz w:val="28"/>
                <w:szCs w:val="28"/>
              </w:rPr>
              <w:t>2</w:t>
            </w:r>
            <w:r w:rsidR="00BA7F1B">
              <w:rPr>
                <w:sz w:val="28"/>
                <w:szCs w:val="28"/>
              </w:rPr>
              <w:t>3</w:t>
            </w:r>
          </w:p>
        </w:tc>
      </w:tr>
      <w:tr w:rsidR="00F260F5" w:rsidRPr="001174DD" w14:paraId="7852879F" w14:textId="77777777" w:rsidTr="00EF0249">
        <w:tc>
          <w:tcPr>
            <w:tcW w:w="3172" w:type="dxa"/>
          </w:tcPr>
          <w:p w14:paraId="6A699BC8" w14:textId="5DBAC468" w:rsidR="00F260F5" w:rsidRPr="001174DD" w:rsidRDefault="00F260F5" w:rsidP="00C25611">
            <w:pPr>
              <w:pStyle w:val="ListParagraph"/>
              <w:ind w:left="0"/>
              <w:rPr>
                <w:sz w:val="28"/>
                <w:szCs w:val="28"/>
              </w:rPr>
            </w:pPr>
            <w:r w:rsidRPr="001174DD">
              <w:rPr>
                <w:sz w:val="28"/>
                <w:szCs w:val="28"/>
              </w:rPr>
              <w:t>Port</w:t>
            </w:r>
          </w:p>
        </w:tc>
        <w:tc>
          <w:tcPr>
            <w:tcW w:w="2729" w:type="dxa"/>
          </w:tcPr>
          <w:p w14:paraId="708A27A3" w14:textId="3384F9FC" w:rsidR="00F260F5" w:rsidRPr="001174DD" w:rsidRDefault="00F260F5" w:rsidP="00C25611">
            <w:pPr>
              <w:pStyle w:val="ListParagraph"/>
              <w:ind w:left="0"/>
              <w:rPr>
                <w:sz w:val="28"/>
                <w:szCs w:val="28"/>
              </w:rPr>
            </w:pPr>
            <w:r w:rsidRPr="001174DD">
              <w:rPr>
                <w:sz w:val="28"/>
                <w:szCs w:val="28"/>
              </w:rPr>
              <w:t>1521</w:t>
            </w:r>
          </w:p>
        </w:tc>
        <w:tc>
          <w:tcPr>
            <w:tcW w:w="2729" w:type="dxa"/>
          </w:tcPr>
          <w:p w14:paraId="7F1F8C33" w14:textId="77777777" w:rsidR="00F260F5" w:rsidRPr="001174DD" w:rsidRDefault="00F260F5" w:rsidP="00C25611">
            <w:pPr>
              <w:pStyle w:val="ListParagraph"/>
              <w:ind w:left="0"/>
              <w:rPr>
                <w:sz w:val="28"/>
                <w:szCs w:val="28"/>
              </w:rPr>
            </w:pPr>
          </w:p>
        </w:tc>
      </w:tr>
      <w:tr w:rsidR="00090520" w:rsidRPr="001174DD" w14:paraId="688272EA" w14:textId="76FF4AF0" w:rsidTr="00EF0249">
        <w:tc>
          <w:tcPr>
            <w:tcW w:w="3172" w:type="dxa"/>
          </w:tcPr>
          <w:p w14:paraId="12C610E7" w14:textId="136013A3" w:rsidR="00090520" w:rsidRPr="001174DD" w:rsidRDefault="00090520" w:rsidP="00090520">
            <w:pPr>
              <w:pStyle w:val="ListParagraph"/>
              <w:ind w:left="0"/>
              <w:rPr>
                <w:sz w:val="28"/>
                <w:szCs w:val="28"/>
              </w:rPr>
            </w:pPr>
            <w:r w:rsidRPr="001174DD">
              <w:rPr>
                <w:sz w:val="28"/>
                <w:szCs w:val="28"/>
              </w:rPr>
              <w:t>SID</w:t>
            </w:r>
          </w:p>
        </w:tc>
        <w:tc>
          <w:tcPr>
            <w:tcW w:w="2729" w:type="dxa"/>
          </w:tcPr>
          <w:p w14:paraId="5383207E" w14:textId="22597255" w:rsidR="00090520" w:rsidRPr="001174DD" w:rsidRDefault="00090520" w:rsidP="00090520">
            <w:pPr>
              <w:pStyle w:val="ListParagraph"/>
              <w:ind w:left="0"/>
              <w:rPr>
                <w:sz w:val="28"/>
                <w:szCs w:val="28"/>
              </w:rPr>
            </w:pPr>
            <w:r w:rsidRPr="001174DD">
              <w:rPr>
                <w:sz w:val="28"/>
                <w:szCs w:val="28"/>
              </w:rPr>
              <w:t>Database Name</w:t>
            </w:r>
          </w:p>
        </w:tc>
        <w:tc>
          <w:tcPr>
            <w:tcW w:w="2729" w:type="dxa"/>
          </w:tcPr>
          <w:p w14:paraId="3AEACCCD" w14:textId="30B7A995" w:rsidR="00090520" w:rsidRPr="001174DD" w:rsidRDefault="00090520" w:rsidP="00090520">
            <w:pPr>
              <w:pStyle w:val="ListParagraph"/>
              <w:ind w:left="0"/>
              <w:rPr>
                <w:sz w:val="28"/>
                <w:szCs w:val="28"/>
              </w:rPr>
            </w:pPr>
            <w:r w:rsidRPr="001174DD">
              <w:rPr>
                <w:sz w:val="28"/>
                <w:szCs w:val="28"/>
              </w:rPr>
              <w:t>From step 1</w:t>
            </w:r>
            <w:r w:rsidR="00983856">
              <w:rPr>
                <w:sz w:val="28"/>
                <w:szCs w:val="28"/>
              </w:rPr>
              <w:t>2</w:t>
            </w:r>
          </w:p>
        </w:tc>
      </w:tr>
    </w:tbl>
    <w:p w14:paraId="7AA925D8" w14:textId="77777777" w:rsidR="00EF0249" w:rsidRPr="001174DD" w:rsidRDefault="00EF0249" w:rsidP="00EF0249">
      <w:pPr>
        <w:pStyle w:val="ListParagraph"/>
        <w:rPr>
          <w:sz w:val="28"/>
          <w:szCs w:val="28"/>
        </w:rPr>
      </w:pPr>
    </w:p>
    <w:p w14:paraId="65CB423B" w14:textId="695FB795" w:rsidR="00805C14" w:rsidRPr="001174DD" w:rsidRDefault="000117BB">
      <w:pPr>
        <w:rPr>
          <w:sz w:val="28"/>
          <w:szCs w:val="28"/>
        </w:rPr>
      </w:pPr>
      <w:r w:rsidRPr="001174DD">
        <w:rPr>
          <w:noProof/>
          <w:sz w:val="28"/>
          <w:szCs w:val="28"/>
          <w:lang w:eastAsia="en-US"/>
        </w:rPr>
        <w:drawing>
          <wp:inline distT="0" distB="0" distL="0" distR="0" wp14:anchorId="4017B276" wp14:editId="5D88EFAD">
            <wp:extent cx="5943600" cy="32378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7865"/>
                    </a:xfrm>
                    <a:prstGeom prst="rect">
                      <a:avLst/>
                    </a:prstGeom>
                  </pic:spPr>
                </pic:pic>
              </a:graphicData>
            </a:graphic>
          </wp:inline>
        </w:drawing>
      </w:r>
    </w:p>
    <w:p w14:paraId="1812B303" w14:textId="3CD4509F" w:rsidR="000117BB" w:rsidRPr="001174DD" w:rsidRDefault="000117BB">
      <w:pPr>
        <w:rPr>
          <w:sz w:val="28"/>
          <w:szCs w:val="28"/>
        </w:rPr>
      </w:pPr>
    </w:p>
    <w:p w14:paraId="28B1E2AA" w14:textId="6EE0117E" w:rsidR="002725CC" w:rsidRPr="001174DD" w:rsidRDefault="002725CC" w:rsidP="002725CC">
      <w:pPr>
        <w:pStyle w:val="ListParagraph"/>
        <w:numPr>
          <w:ilvl w:val="0"/>
          <w:numId w:val="1"/>
        </w:numPr>
        <w:rPr>
          <w:sz w:val="28"/>
          <w:szCs w:val="28"/>
        </w:rPr>
      </w:pPr>
      <w:r w:rsidRPr="001174DD">
        <w:rPr>
          <w:sz w:val="28"/>
          <w:szCs w:val="28"/>
        </w:rPr>
        <w:t>Click on Connect.</w:t>
      </w:r>
    </w:p>
    <w:p w14:paraId="250BF0A2" w14:textId="64BC990B" w:rsidR="002725CC" w:rsidRPr="001174DD" w:rsidRDefault="00EC2878" w:rsidP="002725CC">
      <w:pPr>
        <w:rPr>
          <w:sz w:val="28"/>
          <w:szCs w:val="28"/>
        </w:rPr>
      </w:pPr>
      <w:r>
        <w:rPr>
          <w:noProof/>
          <w:sz w:val="28"/>
          <w:szCs w:val="28"/>
          <w:lang w:eastAsia="en-US"/>
        </w:rPr>
        <mc:AlternateContent>
          <mc:Choice Requires="wps">
            <w:drawing>
              <wp:anchor distT="0" distB="0" distL="114300" distR="114300" simplePos="0" relativeHeight="251698176" behindDoc="0" locked="0" layoutInCell="1" allowOverlap="1" wp14:anchorId="32481CDB" wp14:editId="6BC70F32">
                <wp:simplePos x="0" y="0"/>
                <wp:positionH relativeFrom="column">
                  <wp:posOffset>4333795</wp:posOffset>
                </wp:positionH>
                <wp:positionV relativeFrom="paragraph">
                  <wp:posOffset>2919933</wp:posOffset>
                </wp:positionV>
                <wp:extent cx="791455" cy="268941"/>
                <wp:effectExtent l="19050" t="19050" r="27940" b="17145"/>
                <wp:wrapNone/>
                <wp:docPr id="57" name="Rectangle 57"/>
                <wp:cNvGraphicFramePr/>
                <a:graphic xmlns:a="http://schemas.openxmlformats.org/drawingml/2006/main">
                  <a:graphicData uri="http://schemas.microsoft.com/office/word/2010/wordprocessingShape">
                    <wps:wsp>
                      <wps:cNvSpPr/>
                      <wps:spPr>
                        <a:xfrm>
                          <a:off x="0" y="0"/>
                          <a:ext cx="791455" cy="26894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28D5F1E" id="Rectangle 57" o:spid="_x0000_s1026" style="position:absolute;margin-left:341.25pt;margin-top:229.9pt;width:62.3pt;height:21.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" filled="f" strokecolor="red" strokeweight="2.25pt"/>
            </w:pict>
          </mc:Fallback>
        </mc:AlternateContent>
      </w:r>
      <w:r w:rsidR="002725CC" w:rsidRPr="001174DD">
        <w:rPr>
          <w:noProof/>
          <w:sz w:val="28"/>
          <w:szCs w:val="28"/>
          <w:lang w:eastAsia="en-US"/>
        </w:rPr>
        <w:drawing>
          <wp:inline distT="0" distB="0" distL="0" distR="0" wp14:anchorId="5D35CC91" wp14:editId="332964ED">
            <wp:extent cx="5943600" cy="32378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7865"/>
                    </a:xfrm>
                    <a:prstGeom prst="rect">
                      <a:avLst/>
                    </a:prstGeom>
                  </pic:spPr>
                </pic:pic>
              </a:graphicData>
            </a:graphic>
          </wp:inline>
        </w:drawing>
      </w:r>
    </w:p>
    <w:p w14:paraId="4B516102" w14:textId="77777777" w:rsidR="002725CC" w:rsidRPr="001174DD" w:rsidRDefault="002725CC" w:rsidP="002725CC">
      <w:pPr>
        <w:pStyle w:val="ListParagraph"/>
        <w:rPr>
          <w:sz w:val="28"/>
          <w:szCs w:val="28"/>
        </w:rPr>
      </w:pPr>
    </w:p>
    <w:p w14:paraId="3825AE8A" w14:textId="1133D328" w:rsidR="00D92024" w:rsidRPr="001174DD" w:rsidRDefault="00B23F18" w:rsidP="00B23F18">
      <w:pPr>
        <w:pStyle w:val="ListParagraph"/>
        <w:numPr>
          <w:ilvl w:val="0"/>
          <w:numId w:val="1"/>
        </w:numPr>
        <w:rPr>
          <w:sz w:val="28"/>
          <w:szCs w:val="28"/>
        </w:rPr>
      </w:pPr>
      <w:r w:rsidRPr="001174DD">
        <w:rPr>
          <w:sz w:val="28"/>
          <w:szCs w:val="28"/>
        </w:rPr>
        <w:t>Run queries for the HR Database Schema.</w:t>
      </w:r>
    </w:p>
    <w:p w14:paraId="251DBCF2" w14:textId="3345D9AF" w:rsidR="000117BB" w:rsidRPr="001174DD" w:rsidRDefault="00834592">
      <w:pPr>
        <w:rPr>
          <w:sz w:val="28"/>
          <w:szCs w:val="28"/>
        </w:rPr>
      </w:pPr>
      <w:r w:rsidRPr="001174DD">
        <w:rPr>
          <w:noProof/>
          <w:sz w:val="28"/>
          <w:szCs w:val="28"/>
          <w:lang w:eastAsia="en-US"/>
        </w:rPr>
        <w:drawing>
          <wp:inline distT="0" distB="0" distL="0" distR="0" wp14:anchorId="064F82D6" wp14:editId="4DDD0641">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19BCE1E6" w14:textId="77A24757" w:rsidR="00834592" w:rsidRPr="001174DD" w:rsidRDefault="00834592">
      <w:pPr>
        <w:rPr>
          <w:sz w:val="28"/>
          <w:szCs w:val="28"/>
        </w:rPr>
      </w:pPr>
    </w:p>
    <w:p w14:paraId="2797C79F" w14:textId="04D1F1B6" w:rsidR="002877F0" w:rsidRPr="001174DD" w:rsidRDefault="002877F0">
      <w:pPr>
        <w:rPr>
          <w:sz w:val="28"/>
          <w:szCs w:val="28"/>
        </w:rPr>
      </w:pPr>
    </w:p>
    <w:p w14:paraId="05328985" w14:textId="11DD2582" w:rsidR="002877F0" w:rsidRDefault="0037143B">
      <w:pPr>
        <w:rPr>
          <w:b/>
          <w:sz w:val="28"/>
          <w:szCs w:val="28"/>
        </w:rPr>
      </w:pPr>
      <w:r w:rsidRPr="00066B61">
        <w:rPr>
          <w:b/>
          <w:sz w:val="28"/>
          <w:szCs w:val="28"/>
        </w:rPr>
        <w:t>CONNECT TO ORACLE DATAMODELER AND REVERSE ENGINEER THE DATABASE SCHEMA</w:t>
      </w:r>
    </w:p>
    <w:p w14:paraId="6BF49D9A" w14:textId="224F11B0" w:rsidR="00993A73" w:rsidRDefault="00993A73">
      <w:pPr>
        <w:rPr>
          <w:b/>
          <w:sz w:val="28"/>
          <w:szCs w:val="28"/>
        </w:rPr>
      </w:pPr>
    </w:p>
    <w:p w14:paraId="4E66406A" w14:textId="4E57C25E" w:rsidR="00993A73" w:rsidRDefault="00993A73">
      <w:pPr>
        <w:rPr>
          <w:b/>
          <w:sz w:val="28"/>
          <w:szCs w:val="28"/>
        </w:rPr>
      </w:pPr>
      <w:r>
        <w:rPr>
          <w:b/>
          <w:sz w:val="28"/>
          <w:szCs w:val="28"/>
        </w:rPr>
        <w:t xml:space="preserve">The </w:t>
      </w:r>
      <w:r w:rsidR="00F74D74">
        <w:rPr>
          <w:b/>
          <w:sz w:val="28"/>
          <w:szCs w:val="28"/>
        </w:rPr>
        <w:t xml:space="preserve">Oracle </w:t>
      </w:r>
      <w:proofErr w:type="spellStart"/>
      <w:r w:rsidR="00F74D74">
        <w:rPr>
          <w:b/>
          <w:sz w:val="28"/>
          <w:szCs w:val="28"/>
        </w:rPr>
        <w:t>Datamodeler</w:t>
      </w:r>
      <w:proofErr w:type="spellEnd"/>
      <w:r w:rsidR="00F74D74">
        <w:rPr>
          <w:b/>
          <w:sz w:val="28"/>
          <w:szCs w:val="28"/>
        </w:rPr>
        <w:t xml:space="preserve"> software can</w:t>
      </w:r>
      <w:r>
        <w:rPr>
          <w:b/>
          <w:sz w:val="28"/>
          <w:szCs w:val="28"/>
        </w:rPr>
        <w:t xml:space="preserve"> be downloaded from:</w:t>
      </w:r>
    </w:p>
    <w:p w14:paraId="45DA96CD" w14:textId="17C86AF7" w:rsidR="00993A73" w:rsidRDefault="00993A73">
      <w:pPr>
        <w:rPr>
          <w:b/>
          <w:sz w:val="28"/>
          <w:szCs w:val="28"/>
        </w:rPr>
      </w:pPr>
    </w:p>
    <w:p w14:paraId="7EBC3EE6" w14:textId="0E6810DB" w:rsidR="00F74D74" w:rsidRDefault="00F74D74">
      <w:pPr>
        <w:rPr>
          <w:b/>
          <w:sz w:val="28"/>
          <w:szCs w:val="28"/>
        </w:rPr>
      </w:pPr>
      <w:hyperlink r:id="rId33" w:history="1">
        <w:r w:rsidRPr="001E43F9">
          <w:rPr>
            <w:rStyle w:val="Hyperlink"/>
            <w:b/>
            <w:sz w:val="28"/>
            <w:szCs w:val="28"/>
          </w:rPr>
          <w:t>https://www.oracle.com/technetwork/developer-tools/datamodeler/downloads/dm-downloads-191-5592793.html</w:t>
        </w:r>
      </w:hyperlink>
      <w:r>
        <w:rPr>
          <w:b/>
          <w:sz w:val="28"/>
          <w:szCs w:val="28"/>
        </w:rPr>
        <w:t xml:space="preserve"> </w:t>
      </w:r>
    </w:p>
    <w:p w14:paraId="495B5A0E" w14:textId="509AA347" w:rsidR="00F74D74" w:rsidRDefault="00F74D74">
      <w:pPr>
        <w:rPr>
          <w:b/>
          <w:sz w:val="28"/>
          <w:szCs w:val="28"/>
        </w:rPr>
      </w:pPr>
    </w:p>
    <w:p w14:paraId="5776AC9D" w14:textId="6E7C041F" w:rsidR="00F74D74" w:rsidRDefault="00F74D74">
      <w:pPr>
        <w:rPr>
          <w:b/>
          <w:sz w:val="28"/>
          <w:szCs w:val="28"/>
        </w:rPr>
      </w:pPr>
      <w:r>
        <w:rPr>
          <w:noProof/>
          <w:lang w:eastAsia="en-US"/>
        </w:rPr>
        <w:drawing>
          <wp:inline distT="0" distB="0" distL="0" distR="0" wp14:anchorId="26B70DC7" wp14:editId="7F1320B4">
            <wp:extent cx="5927885" cy="447171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4614" cy="4484331"/>
                    </a:xfrm>
                    <a:prstGeom prst="rect">
                      <a:avLst/>
                    </a:prstGeom>
                  </pic:spPr>
                </pic:pic>
              </a:graphicData>
            </a:graphic>
          </wp:inline>
        </w:drawing>
      </w:r>
    </w:p>
    <w:p w14:paraId="1455A5FB" w14:textId="77777777" w:rsidR="00993A73" w:rsidRDefault="00993A73">
      <w:pPr>
        <w:rPr>
          <w:b/>
          <w:sz w:val="28"/>
          <w:szCs w:val="28"/>
        </w:rPr>
      </w:pPr>
    </w:p>
    <w:p w14:paraId="02C1621B" w14:textId="77777777" w:rsidR="00993A73" w:rsidRPr="00066B61" w:rsidRDefault="00993A73">
      <w:pPr>
        <w:rPr>
          <w:b/>
          <w:sz w:val="28"/>
          <w:szCs w:val="28"/>
        </w:rPr>
      </w:pPr>
    </w:p>
    <w:p w14:paraId="2B74B0FB" w14:textId="1BDA8DD5" w:rsidR="00F965E1" w:rsidRDefault="00EB72C2" w:rsidP="00EB72C2">
      <w:pPr>
        <w:pStyle w:val="ListParagraph"/>
        <w:numPr>
          <w:ilvl w:val="0"/>
          <w:numId w:val="1"/>
        </w:numPr>
        <w:rPr>
          <w:sz w:val="28"/>
          <w:szCs w:val="28"/>
        </w:rPr>
      </w:pPr>
      <w:r w:rsidRPr="001174DD">
        <w:rPr>
          <w:sz w:val="28"/>
          <w:szCs w:val="28"/>
        </w:rPr>
        <w:t xml:space="preserve">Go to </w:t>
      </w:r>
      <w:proofErr w:type="spellStart"/>
      <w:r w:rsidRPr="001174DD">
        <w:rPr>
          <w:sz w:val="28"/>
          <w:szCs w:val="28"/>
        </w:rPr>
        <w:t>Datamodeler</w:t>
      </w:r>
      <w:proofErr w:type="spellEnd"/>
      <w:r w:rsidRPr="001174DD">
        <w:rPr>
          <w:sz w:val="28"/>
          <w:szCs w:val="28"/>
        </w:rPr>
        <w:t xml:space="preserve"> -&gt; Import -&gt; Data Dictionary</w:t>
      </w:r>
    </w:p>
    <w:p w14:paraId="2A7FE259" w14:textId="77777777" w:rsidR="00F74D74" w:rsidRPr="001174DD" w:rsidRDefault="00F74D74" w:rsidP="00F74D74">
      <w:pPr>
        <w:pStyle w:val="ListParagraph"/>
        <w:rPr>
          <w:sz w:val="28"/>
          <w:szCs w:val="28"/>
        </w:rPr>
      </w:pPr>
    </w:p>
    <w:p w14:paraId="01E54D9E" w14:textId="56BC0CD3" w:rsidR="00834592" w:rsidRPr="001174DD" w:rsidRDefault="00235C2F">
      <w:pPr>
        <w:rPr>
          <w:sz w:val="28"/>
          <w:szCs w:val="28"/>
        </w:rPr>
      </w:pPr>
      <w:r w:rsidRPr="001174DD">
        <w:rPr>
          <w:noProof/>
          <w:sz w:val="28"/>
          <w:szCs w:val="28"/>
          <w:lang w:eastAsia="en-US"/>
        </w:rPr>
        <w:drawing>
          <wp:inline distT="0" distB="0" distL="0" distR="0" wp14:anchorId="791A4DDC" wp14:editId="6553B10C">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0744D0F9" w14:textId="21D154DD" w:rsidR="00235C2F" w:rsidRPr="001174DD" w:rsidRDefault="00235C2F">
      <w:pPr>
        <w:rPr>
          <w:sz w:val="28"/>
          <w:szCs w:val="28"/>
        </w:rPr>
      </w:pPr>
    </w:p>
    <w:p w14:paraId="76B17873" w14:textId="7A722A1D" w:rsidR="00C26857" w:rsidRPr="001174DD" w:rsidRDefault="00F2635B" w:rsidP="00C26857">
      <w:pPr>
        <w:pStyle w:val="ListParagraph"/>
        <w:numPr>
          <w:ilvl w:val="0"/>
          <w:numId w:val="1"/>
        </w:numPr>
        <w:rPr>
          <w:sz w:val="28"/>
          <w:szCs w:val="28"/>
        </w:rPr>
      </w:pPr>
      <w:r w:rsidRPr="001174DD">
        <w:rPr>
          <w:sz w:val="28"/>
          <w:szCs w:val="28"/>
        </w:rPr>
        <w:t>Select your connection name and click on Next.</w:t>
      </w:r>
    </w:p>
    <w:p w14:paraId="1CD4F8F2" w14:textId="67BBCF6B" w:rsidR="00235C2F" w:rsidRPr="001174DD" w:rsidRDefault="006F747A">
      <w:pPr>
        <w:rPr>
          <w:sz w:val="28"/>
          <w:szCs w:val="28"/>
        </w:rPr>
      </w:pPr>
      <w:r w:rsidRPr="001174DD">
        <w:rPr>
          <w:noProof/>
          <w:sz w:val="28"/>
          <w:szCs w:val="28"/>
          <w:lang w:eastAsia="en-US"/>
        </w:rPr>
        <w:drawing>
          <wp:inline distT="0" distB="0" distL="0" distR="0" wp14:anchorId="143FEA9C" wp14:editId="1324040B">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2B112945" w14:textId="42CA63A8" w:rsidR="006F747A" w:rsidRPr="001174DD" w:rsidRDefault="006F747A">
      <w:pPr>
        <w:rPr>
          <w:sz w:val="28"/>
          <w:szCs w:val="28"/>
        </w:rPr>
      </w:pPr>
    </w:p>
    <w:p w14:paraId="695DF686" w14:textId="071B2C21" w:rsidR="00AC0EDC" w:rsidRDefault="00AC0EDC" w:rsidP="00AC0EDC">
      <w:pPr>
        <w:pStyle w:val="ListParagraph"/>
        <w:numPr>
          <w:ilvl w:val="0"/>
          <w:numId w:val="1"/>
        </w:numPr>
        <w:rPr>
          <w:sz w:val="28"/>
          <w:szCs w:val="28"/>
        </w:rPr>
      </w:pPr>
      <w:r w:rsidRPr="001174DD">
        <w:rPr>
          <w:sz w:val="28"/>
          <w:szCs w:val="28"/>
        </w:rPr>
        <w:t xml:space="preserve">Select your </w:t>
      </w:r>
      <w:r w:rsidR="00010068" w:rsidRPr="001174DD">
        <w:rPr>
          <w:sz w:val="28"/>
          <w:szCs w:val="28"/>
        </w:rPr>
        <w:t>user name and click on Next.</w:t>
      </w:r>
    </w:p>
    <w:p w14:paraId="38789F84" w14:textId="77777777" w:rsidR="00F74D74" w:rsidRPr="001174DD" w:rsidRDefault="00F74D74" w:rsidP="00F74D74">
      <w:pPr>
        <w:pStyle w:val="ListParagraph"/>
        <w:rPr>
          <w:sz w:val="28"/>
          <w:szCs w:val="28"/>
        </w:rPr>
      </w:pPr>
    </w:p>
    <w:p w14:paraId="71D9EC3C" w14:textId="74D83444" w:rsidR="006F747A" w:rsidRPr="001174DD" w:rsidRDefault="00484A87">
      <w:pPr>
        <w:rPr>
          <w:sz w:val="28"/>
          <w:szCs w:val="28"/>
        </w:rPr>
      </w:pPr>
      <w:r w:rsidRPr="001174DD">
        <w:rPr>
          <w:noProof/>
          <w:sz w:val="28"/>
          <w:szCs w:val="28"/>
          <w:lang w:eastAsia="en-US"/>
        </w:rPr>
        <w:drawing>
          <wp:inline distT="0" distB="0" distL="0" distR="0" wp14:anchorId="7191C8CD" wp14:editId="21A2926D">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2559F849" w14:textId="357F9BDA" w:rsidR="00484A87" w:rsidRPr="001174DD" w:rsidRDefault="00484A87">
      <w:pPr>
        <w:rPr>
          <w:sz w:val="28"/>
          <w:szCs w:val="28"/>
        </w:rPr>
      </w:pPr>
    </w:p>
    <w:p w14:paraId="7B8AB83C" w14:textId="4251F5C1" w:rsidR="000C6205" w:rsidRPr="001174DD" w:rsidRDefault="00D05216" w:rsidP="000C6205">
      <w:pPr>
        <w:pStyle w:val="ListParagraph"/>
        <w:numPr>
          <w:ilvl w:val="0"/>
          <w:numId w:val="1"/>
        </w:numPr>
        <w:rPr>
          <w:sz w:val="28"/>
          <w:szCs w:val="28"/>
        </w:rPr>
      </w:pPr>
      <w:r w:rsidRPr="001174DD">
        <w:rPr>
          <w:sz w:val="28"/>
          <w:szCs w:val="28"/>
        </w:rPr>
        <w:t xml:space="preserve">Select all the table and click on </w:t>
      </w:r>
      <w:r w:rsidR="00543D79" w:rsidRPr="001174DD">
        <w:rPr>
          <w:sz w:val="28"/>
          <w:szCs w:val="28"/>
        </w:rPr>
        <w:t>N</w:t>
      </w:r>
      <w:r w:rsidRPr="001174DD">
        <w:rPr>
          <w:sz w:val="28"/>
          <w:szCs w:val="28"/>
        </w:rPr>
        <w:t>ext.</w:t>
      </w:r>
    </w:p>
    <w:p w14:paraId="3F071CAB" w14:textId="2B3893AF" w:rsidR="00484A87" w:rsidRPr="001174DD" w:rsidRDefault="00106C28">
      <w:pPr>
        <w:rPr>
          <w:sz w:val="28"/>
          <w:szCs w:val="28"/>
        </w:rPr>
      </w:pPr>
      <w:r w:rsidRPr="001174DD">
        <w:rPr>
          <w:noProof/>
          <w:sz w:val="28"/>
          <w:szCs w:val="28"/>
          <w:lang w:eastAsia="en-US"/>
        </w:rPr>
        <w:drawing>
          <wp:inline distT="0" distB="0" distL="0" distR="0" wp14:anchorId="017BAE73" wp14:editId="51364D19">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34866968" w14:textId="0164F813" w:rsidR="00106C28" w:rsidRPr="001174DD" w:rsidRDefault="00106C28">
      <w:pPr>
        <w:rPr>
          <w:sz w:val="28"/>
          <w:szCs w:val="28"/>
        </w:rPr>
      </w:pPr>
    </w:p>
    <w:p w14:paraId="198DA61B" w14:textId="2EB0DA09" w:rsidR="006058E8" w:rsidRPr="001174DD" w:rsidRDefault="006058E8" w:rsidP="006058E8">
      <w:pPr>
        <w:pStyle w:val="ListParagraph"/>
        <w:numPr>
          <w:ilvl w:val="0"/>
          <w:numId w:val="1"/>
        </w:numPr>
        <w:rPr>
          <w:sz w:val="28"/>
          <w:szCs w:val="28"/>
        </w:rPr>
      </w:pPr>
      <w:r w:rsidRPr="001174DD">
        <w:rPr>
          <w:sz w:val="28"/>
          <w:szCs w:val="28"/>
        </w:rPr>
        <w:t>Click on Finish</w:t>
      </w:r>
      <w:r w:rsidR="0025577D" w:rsidRPr="001174DD">
        <w:rPr>
          <w:sz w:val="28"/>
          <w:szCs w:val="28"/>
        </w:rPr>
        <w:t>.</w:t>
      </w:r>
    </w:p>
    <w:p w14:paraId="7A7106EB" w14:textId="3F96663B" w:rsidR="00106C28" w:rsidRPr="001174DD" w:rsidRDefault="00820728">
      <w:pPr>
        <w:rPr>
          <w:sz w:val="28"/>
          <w:szCs w:val="28"/>
        </w:rPr>
      </w:pPr>
      <w:r w:rsidRPr="001174DD">
        <w:rPr>
          <w:noProof/>
          <w:sz w:val="28"/>
          <w:szCs w:val="28"/>
          <w:lang w:eastAsia="en-US"/>
        </w:rPr>
        <w:drawing>
          <wp:inline distT="0" distB="0" distL="0" distR="0" wp14:anchorId="1843C856" wp14:editId="1DC5929D">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07DCAD12" w14:textId="7ADF51AC" w:rsidR="00820728" w:rsidRPr="001174DD" w:rsidRDefault="00820728">
      <w:pPr>
        <w:rPr>
          <w:sz w:val="28"/>
          <w:szCs w:val="28"/>
        </w:rPr>
      </w:pPr>
    </w:p>
    <w:p w14:paraId="644D2CB7" w14:textId="28D8CBA9" w:rsidR="00714D94" w:rsidRPr="001174DD" w:rsidRDefault="009C0391" w:rsidP="00714D94">
      <w:pPr>
        <w:pStyle w:val="ListParagraph"/>
        <w:numPr>
          <w:ilvl w:val="0"/>
          <w:numId w:val="1"/>
        </w:numPr>
        <w:rPr>
          <w:sz w:val="28"/>
          <w:szCs w:val="28"/>
        </w:rPr>
      </w:pPr>
      <w:r w:rsidRPr="001174DD">
        <w:rPr>
          <w:sz w:val="28"/>
          <w:szCs w:val="28"/>
        </w:rPr>
        <w:t>Check the log to verify that all tables were imported successfully.</w:t>
      </w:r>
    </w:p>
    <w:p w14:paraId="61C0E567" w14:textId="20DD0E69" w:rsidR="00820728" w:rsidRPr="001174DD" w:rsidRDefault="000C0E1F">
      <w:pPr>
        <w:rPr>
          <w:sz w:val="28"/>
          <w:szCs w:val="28"/>
        </w:rPr>
      </w:pPr>
      <w:r w:rsidRPr="001174DD">
        <w:rPr>
          <w:noProof/>
          <w:sz w:val="28"/>
          <w:szCs w:val="28"/>
          <w:lang w:eastAsia="en-US"/>
        </w:rPr>
        <w:drawing>
          <wp:inline distT="0" distB="0" distL="0" distR="0" wp14:anchorId="353300F5" wp14:editId="7C7B4A44">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5B7EA7C9" w14:textId="6BE09300" w:rsidR="000C0E1F" w:rsidRPr="001174DD" w:rsidRDefault="000C0E1F">
      <w:pPr>
        <w:rPr>
          <w:sz w:val="28"/>
          <w:szCs w:val="28"/>
        </w:rPr>
      </w:pPr>
    </w:p>
    <w:p w14:paraId="21745FB6" w14:textId="44AEBFEE" w:rsidR="004A7388" w:rsidRPr="001174DD" w:rsidRDefault="004A7388" w:rsidP="004A7388">
      <w:pPr>
        <w:pStyle w:val="ListParagraph"/>
        <w:numPr>
          <w:ilvl w:val="0"/>
          <w:numId w:val="1"/>
        </w:numPr>
        <w:rPr>
          <w:sz w:val="28"/>
          <w:szCs w:val="28"/>
        </w:rPr>
      </w:pPr>
      <w:r w:rsidRPr="001174DD">
        <w:rPr>
          <w:sz w:val="28"/>
          <w:szCs w:val="28"/>
        </w:rPr>
        <w:t>This is the Relational diagram of the HR database schema.</w:t>
      </w:r>
    </w:p>
    <w:p w14:paraId="4EDF77DB" w14:textId="217858E8" w:rsidR="000C0E1F" w:rsidRPr="001174DD" w:rsidRDefault="00EE7B2E">
      <w:pPr>
        <w:rPr>
          <w:sz w:val="28"/>
          <w:szCs w:val="28"/>
        </w:rPr>
      </w:pPr>
      <w:r w:rsidRPr="001174DD">
        <w:rPr>
          <w:noProof/>
          <w:sz w:val="28"/>
          <w:szCs w:val="28"/>
          <w:lang w:eastAsia="en-US"/>
        </w:rPr>
        <w:drawing>
          <wp:inline distT="0" distB="0" distL="0" distR="0" wp14:anchorId="7DD19628" wp14:editId="4736EEEA">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20F78437" w14:textId="6A839D71" w:rsidR="00EE7B2E" w:rsidRPr="001174DD" w:rsidRDefault="00EE7B2E">
      <w:pPr>
        <w:rPr>
          <w:sz w:val="28"/>
          <w:szCs w:val="28"/>
        </w:rPr>
      </w:pPr>
    </w:p>
    <w:p w14:paraId="563BE359" w14:textId="3F69FB12" w:rsidR="00A065E6" w:rsidRPr="001174DD" w:rsidRDefault="001058A5" w:rsidP="00A065E6">
      <w:pPr>
        <w:pStyle w:val="ListParagraph"/>
        <w:numPr>
          <w:ilvl w:val="0"/>
          <w:numId w:val="1"/>
        </w:numPr>
        <w:rPr>
          <w:sz w:val="28"/>
          <w:szCs w:val="28"/>
        </w:rPr>
      </w:pPr>
      <w:r w:rsidRPr="001174DD">
        <w:rPr>
          <w:sz w:val="28"/>
          <w:szCs w:val="28"/>
        </w:rPr>
        <w:t>Click on ‘Engineer to Logical Model’</w:t>
      </w:r>
    </w:p>
    <w:p w14:paraId="2A727259" w14:textId="2B32C263" w:rsidR="00EE7B2E" w:rsidRPr="001174DD" w:rsidRDefault="00FF5D4D">
      <w:pPr>
        <w:rPr>
          <w:sz w:val="28"/>
          <w:szCs w:val="28"/>
        </w:rPr>
      </w:pPr>
      <w:r>
        <w:rPr>
          <w:noProof/>
          <w:sz w:val="28"/>
          <w:szCs w:val="28"/>
          <w:lang w:eastAsia="en-US"/>
        </w:rPr>
        <mc:AlternateContent>
          <mc:Choice Requires="wps">
            <w:drawing>
              <wp:anchor distT="0" distB="0" distL="114300" distR="114300" simplePos="0" relativeHeight="251700224" behindDoc="0" locked="0" layoutInCell="1" allowOverlap="1" wp14:anchorId="55581738" wp14:editId="6C9F2232">
                <wp:simplePos x="0" y="0"/>
                <wp:positionH relativeFrom="column">
                  <wp:posOffset>2896235</wp:posOffset>
                </wp:positionH>
                <wp:positionV relativeFrom="paragraph">
                  <wp:posOffset>176263</wp:posOffset>
                </wp:positionV>
                <wp:extent cx="215153" cy="192101"/>
                <wp:effectExtent l="19050" t="19050" r="13970" b="17780"/>
                <wp:wrapNone/>
                <wp:docPr id="58" name="Rectangle 58"/>
                <wp:cNvGraphicFramePr/>
                <a:graphic xmlns:a="http://schemas.openxmlformats.org/drawingml/2006/main">
                  <a:graphicData uri="http://schemas.microsoft.com/office/word/2010/wordprocessingShape">
                    <wps:wsp>
                      <wps:cNvSpPr/>
                      <wps:spPr>
                        <a:xfrm>
                          <a:off x="0" y="0"/>
                          <a:ext cx="215153" cy="19210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5269A5B" id="Rectangle 58" o:spid="_x0000_s1026" style="position:absolute;margin-left:228.05pt;margin-top:13.9pt;width:16.95pt;height:15.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" filled="f" strokecolor="red" strokeweight="2.25pt"/>
            </w:pict>
          </mc:Fallback>
        </mc:AlternateContent>
      </w:r>
      <w:r w:rsidR="00B806A6" w:rsidRPr="001174DD">
        <w:rPr>
          <w:noProof/>
          <w:sz w:val="28"/>
          <w:szCs w:val="28"/>
          <w:lang w:eastAsia="en-US"/>
        </w:rPr>
        <w:drawing>
          <wp:inline distT="0" distB="0" distL="0" distR="0" wp14:anchorId="0C8E209F" wp14:editId="1FAA7E86">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1220FF9C" w14:textId="256A9DA8" w:rsidR="00B806A6" w:rsidRPr="001174DD" w:rsidRDefault="00B806A6">
      <w:pPr>
        <w:rPr>
          <w:sz w:val="28"/>
          <w:szCs w:val="28"/>
        </w:rPr>
      </w:pPr>
    </w:p>
    <w:p w14:paraId="062F096E" w14:textId="626993E8" w:rsidR="008B643C" w:rsidRPr="001174DD" w:rsidRDefault="00885F21" w:rsidP="008B643C">
      <w:pPr>
        <w:pStyle w:val="ListParagraph"/>
        <w:numPr>
          <w:ilvl w:val="0"/>
          <w:numId w:val="1"/>
        </w:numPr>
        <w:rPr>
          <w:sz w:val="28"/>
          <w:szCs w:val="28"/>
        </w:rPr>
      </w:pPr>
      <w:r w:rsidRPr="001174DD">
        <w:rPr>
          <w:sz w:val="28"/>
          <w:szCs w:val="28"/>
        </w:rPr>
        <w:t>Click on Engineer.</w:t>
      </w:r>
    </w:p>
    <w:p w14:paraId="2E421C98" w14:textId="1DF929BF" w:rsidR="00B806A6" w:rsidRPr="001174DD" w:rsidRDefault="00AB2045">
      <w:pPr>
        <w:rPr>
          <w:sz w:val="28"/>
          <w:szCs w:val="28"/>
        </w:rPr>
      </w:pPr>
      <w:r w:rsidRPr="001174DD">
        <w:rPr>
          <w:noProof/>
          <w:sz w:val="28"/>
          <w:szCs w:val="28"/>
          <w:lang w:eastAsia="en-US"/>
        </w:rPr>
        <w:drawing>
          <wp:inline distT="0" distB="0" distL="0" distR="0" wp14:anchorId="6921DBF8" wp14:editId="4F983A15">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7AC3505C" w14:textId="2068A689" w:rsidR="00AB2045" w:rsidRPr="001174DD" w:rsidRDefault="00AB2045">
      <w:pPr>
        <w:rPr>
          <w:sz w:val="28"/>
          <w:szCs w:val="28"/>
        </w:rPr>
      </w:pPr>
    </w:p>
    <w:p w14:paraId="69C98CD7" w14:textId="34508C56" w:rsidR="00E07584" w:rsidRPr="001174DD" w:rsidRDefault="004B053F" w:rsidP="00350C30">
      <w:pPr>
        <w:pStyle w:val="ListParagraph"/>
        <w:numPr>
          <w:ilvl w:val="0"/>
          <w:numId w:val="1"/>
        </w:numPr>
        <w:rPr>
          <w:sz w:val="28"/>
          <w:szCs w:val="28"/>
        </w:rPr>
      </w:pPr>
      <w:r w:rsidRPr="001174DD">
        <w:rPr>
          <w:sz w:val="28"/>
          <w:szCs w:val="28"/>
        </w:rPr>
        <w:t>This is the Logical diagram of the HR Database schema.</w:t>
      </w:r>
    </w:p>
    <w:p w14:paraId="342DD4B7" w14:textId="4F7CD803" w:rsidR="00AB2045" w:rsidRDefault="0032549F">
      <w:pPr>
        <w:rPr>
          <w:sz w:val="28"/>
          <w:szCs w:val="28"/>
        </w:rPr>
      </w:pPr>
      <w:r w:rsidRPr="001174DD">
        <w:rPr>
          <w:noProof/>
          <w:sz w:val="28"/>
          <w:szCs w:val="28"/>
          <w:lang w:eastAsia="en-US"/>
        </w:rPr>
        <w:drawing>
          <wp:inline distT="0" distB="0" distL="0" distR="0" wp14:anchorId="5CC2D8B9" wp14:editId="0FCFC385">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0377D1D2" w14:textId="26B919E4" w:rsidR="00592207" w:rsidRDefault="00592207">
      <w:pPr>
        <w:rPr>
          <w:sz w:val="28"/>
          <w:szCs w:val="28"/>
        </w:rPr>
      </w:pPr>
    </w:p>
    <w:p w14:paraId="262306F0" w14:textId="54678629" w:rsidR="00592207" w:rsidRDefault="00592207">
      <w:pPr>
        <w:rPr>
          <w:sz w:val="28"/>
          <w:szCs w:val="28"/>
        </w:rPr>
      </w:pPr>
    </w:p>
    <w:p w14:paraId="2292A997" w14:textId="6F80BF66" w:rsidR="00E940EE" w:rsidRDefault="00E940EE">
      <w:pPr>
        <w:rPr>
          <w:sz w:val="28"/>
          <w:szCs w:val="28"/>
        </w:rPr>
      </w:pPr>
    </w:p>
    <w:p w14:paraId="393B9913" w14:textId="3E6C52D5" w:rsidR="00E940EE" w:rsidRDefault="00E940EE">
      <w:pPr>
        <w:rPr>
          <w:sz w:val="28"/>
          <w:szCs w:val="28"/>
        </w:rPr>
      </w:pPr>
    </w:p>
    <w:p w14:paraId="5CB2828E" w14:textId="47475EDF" w:rsidR="00E940EE" w:rsidRDefault="00E940EE">
      <w:pPr>
        <w:rPr>
          <w:sz w:val="28"/>
          <w:szCs w:val="28"/>
        </w:rPr>
      </w:pPr>
    </w:p>
    <w:p w14:paraId="180F7053" w14:textId="2354D56E" w:rsidR="00E940EE" w:rsidRDefault="00E940EE">
      <w:pPr>
        <w:rPr>
          <w:sz w:val="28"/>
          <w:szCs w:val="28"/>
        </w:rPr>
      </w:pPr>
    </w:p>
    <w:p w14:paraId="088C960F" w14:textId="146580AA" w:rsidR="00E940EE" w:rsidRDefault="00E940EE">
      <w:pPr>
        <w:rPr>
          <w:sz w:val="28"/>
          <w:szCs w:val="28"/>
        </w:rPr>
      </w:pPr>
    </w:p>
    <w:p w14:paraId="1505AA9D" w14:textId="156F0CFF" w:rsidR="00E940EE" w:rsidRDefault="00E940EE">
      <w:pPr>
        <w:rPr>
          <w:sz w:val="28"/>
          <w:szCs w:val="28"/>
        </w:rPr>
      </w:pPr>
    </w:p>
    <w:p w14:paraId="605262CF" w14:textId="53A586AD" w:rsidR="00E940EE" w:rsidRDefault="00E940EE">
      <w:pPr>
        <w:rPr>
          <w:sz w:val="28"/>
          <w:szCs w:val="28"/>
        </w:rPr>
      </w:pPr>
    </w:p>
    <w:p w14:paraId="102C6EC5" w14:textId="13A23FD4" w:rsidR="00E940EE" w:rsidRDefault="00E940EE">
      <w:pPr>
        <w:rPr>
          <w:sz w:val="28"/>
          <w:szCs w:val="28"/>
        </w:rPr>
      </w:pPr>
    </w:p>
    <w:p w14:paraId="52776DB3" w14:textId="4AB84305" w:rsidR="00E940EE" w:rsidRDefault="00E940EE">
      <w:pPr>
        <w:rPr>
          <w:sz w:val="28"/>
          <w:szCs w:val="28"/>
        </w:rPr>
      </w:pPr>
    </w:p>
    <w:p w14:paraId="19EFEC3D" w14:textId="24469656" w:rsidR="00E940EE" w:rsidRDefault="00E940EE">
      <w:pPr>
        <w:rPr>
          <w:sz w:val="28"/>
          <w:szCs w:val="28"/>
        </w:rPr>
      </w:pPr>
    </w:p>
    <w:p w14:paraId="4302213B" w14:textId="43C1B2EB" w:rsidR="00E940EE" w:rsidRDefault="00E940EE">
      <w:pPr>
        <w:rPr>
          <w:sz w:val="28"/>
          <w:szCs w:val="28"/>
        </w:rPr>
      </w:pPr>
    </w:p>
    <w:p w14:paraId="78F9BD15" w14:textId="1FD7B50F" w:rsidR="00E940EE" w:rsidRDefault="00E940EE">
      <w:pPr>
        <w:rPr>
          <w:sz w:val="28"/>
          <w:szCs w:val="28"/>
        </w:rPr>
      </w:pPr>
    </w:p>
    <w:p w14:paraId="3149BF9D" w14:textId="7548C897" w:rsidR="00E940EE" w:rsidRDefault="00E940EE">
      <w:pPr>
        <w:rPr>
          <w:sz w:val="28"/>
          <w:szCs w:val="28"/>
        </w:rPr>
      </w:pPr>
    </w:p>
    <w:p w14:paraId="044451E7" w14:textId="4C06C6EF" w:rsidR="00E940EE" w:rsidRDefault="00E940EE">
      <w:pPr>
        <w:rPr>
          <w:sz w:val="28"/>
          <w:szCs w:val="28"/>
        </w:rPr>
      </w:pPr>
    </w:p>
    <w:p w14:paraId="3B0AAB9F" w14:textId="2366C2B6" w:rsidR="00E940EE" w:rsidRDefault="00E940EE">
      <w:pPr>
        <w:rPr>
          <w:sz w:val="28"/>
          <w:szCs w:val="28"/>
        </w:rPr>
      </w:pPr>
    </w:p>
    <w:p w14:paraId="384892B0" w14:textId="53304A38" w:rsidR="00E940EE" w:rsidRDefault="00E940EE">
      <w:pPr>
        <w:rPr>
          <w:sz w:val="28"/>
          <w:szCs w:val="28"/>
        </w:rPr>
      </w:pPr>
    </w:p>
    <w:p w14:paraId="7E9C2FD7" w14:textId="48E441B7" w:rsidR="00E940EE" w:rsidRDefault="00E940EE">
      <w:pPr>
        <w:rPr>
          <w:sz w:val="28"/>
          <w:szCs w:val="28"/>
        </w:rPr>
      </w:pPr>
    </w:p>
    <w:p w14:paraId="77B9F7FF" w14:textId="346BEEC5" w:rsidR="00E940EE" w:rsidRDefault="00E940EE">
      <w:pPr>
        <w:rPr>
          <w:sz w:val="28"/>
          <w:szCs w:val="28"/>
        </w:rPr>
      </w:pPr>
    </w:p>
    <w:p w14:paraId="2BB3BC3B" w14:textId="2948F3E9" w:rsidR="00E940EE" w:rsidRDefault="00E940EE">
      <w:pPr>
        <w:rPr>
          <w:sz w:val="28"/>
          <w:szCs w:val="28"/>
        </w:rPr>
      </w:pPr>
    </w:p>
    <w:p w14:paraId="6EC1E844" w14:textId="1FF86281" w:rsidR="00E940EE" w:rsidRDefault="00E940EE">
      <w:pPr>
        <w:rPr>
          <w:sz w:val="28"/>
          <w:szCs w:val="28"/>
        </w:rPr>
      </w:pPr>
    </w:p>
    <w:p w14:paraId="55081F97" w14:textId="77777777" w:rsidR="00E940EE" w:rsidRDefault="00E940EE">
      <w:pPr>
        <w:rPr>
          <w:sz w:val="28"/>
          <w:szCs w:val="28"/>
        </w:rPr>
      </w:pPr>
    </w:p>
    <w:p w14:paraId="1F97F9C2" w14:textId="77777777" w:rsidR="00E940EE" w:rsidRDefault="00E940EE" w:rsidP="00E940EE">
      <w:pPr>
        <w:rPr>
          <w:rFonts w:ascii="Arial" w:hAnsi="Arial" w:cs="Arial"/>
          <w:color w:val="222222"/>
          <w:sz w:val="21"/>
          <w:szCs w:val="21"/>
          <w:shd w:val="clear" w:color="auto" w:fill="FFFFFF"/>
        </w:rPr>
      </w:pPr>
    </w:p>
    <w:p w14:paraId="78D6E55D" w14:textId="235242C9" w:rsidR="00E940EE" w:rsidRPr="00E940EE" w:rsidRDefault="00E940EE" w:rsidP="00E940EE">
      <w:r w:rsidRPr="00E940EE">
        <w:t>virtual private cloud</w:t>
      </w:r>
      <w:r>
        <w:t>:</w:t>
      </w:r>
    </w:p>
    <w:p w14:paraId="446460C3" w14:textId="0F3C8225" w:rsidR="00E940EE" w:rsidRPr="00E940EE" w:rsidRDefault="00E940EE" w:rsidP="00E940EE">
      <w:r w:rsidRPr="00E940EE">
        <w:t>A virtual private cloud (VPC) is an on-demand configurable pool of shared computing resources allocated within a public cloud environment, providing a certain level of isolation between the different organizations (denoted as </w:t>
      </w:r>
      <w:proofErr w:type="spellStart"/>
      <w:r w:rsidRPr="00E940EE">
        <w:t>usershereafter</w:t>
      </w:r>
      <w:proofErr w:type="spellEnd"/>
      <w:r w:rsidRPr="00E940EE">
        <w:t>) using the resources. The isolation between one VPC user and all other users of the same cloud (other VPC users as well as other public cloud users) is achieved normally through allocation of a private IP subnet and a virtual communication construct (such as a VLAN or a set of encrypted communication channels) per user. In a VPC, the previously described mechanism, providing isolation within the cloud, is accompanied with a VPN function (again, allocated per VPC user) that secures, by means of authentication and encryption, the remote access of the organization to its VPC cloud resources. With the introduction of the described isolation levels, an organization using this service is in effect working on a 'virtually private' cloud (that is, as if the cloud infrastructure is not shared with other users), and hence the name VPC.</w:t>
      </w:r>
    </w:p>
    <w:p w14:paraId="7E288A77" w14:textId="25D8EE97" w:rsidR="00592207" w:rsidRDefault="00592207">
      <w:pPr>
        <w:rPr>
          <w:sz w:val="28"/>
          <w:szCs w:val="28"/>
        </w:rPr>
      </w:pPr>
    </w:p>
    <w:p w14:paraId="0E45DAF8" w14:textId="5B307CD6" w:rsidR="00E940EE" w:rsidRDefault="00E940EE">
      <w:pPr>
        <w:rPr>
          <w:sz w:val="28"/>
          <w:szCs w:val="28"/>
        </w:rPr>
      </w:pPr>
      <w:r>
        <w:rPr>
          <w:sz w:val="28"/>
          <w:szCs w:val="28"/>
        </w:rPr>
        <w:t>Role:</w:t>
      </w:r>
    </w:p>
    <w:p w14:paraId="6E31F64E" w14:textId="27B57972" w:rsidR="00E940EE" w:rsidRDefault="00E940EE">
      <w:pPr>
        <w:rPr>
          <w:sz w:val="28"/>
          <w:szCs w:val="28"/>
        </w:rPr>
      </w:pPr>
      <w:r>
        <w:rPr>
          <w:sz w:val="28"/>
          <w:szCs w:val="28"/>
        </w:rPr>
        <w:t>Instance</w:t>
      </w:r>
    </w:p>
    <w:p w14:paraId="7E9042A4" w14:textId="7800CBAC" w:rsidR="00E940EE" w:rsidRDefault="00E940EE">
      <w:pPr>
        <w:rPr>
          <w:sz w:val="28"/>
          <w:szCs w:val="28"/>
        </w:rPr>
      </w:pPr>
    </w:p>
    <w:p w14:paraId="51928DB4" w14:textId="33011467" w:rsidR="00E940EE" w:rsidRDefault="00E940EE">
      <w:pPr>
        <w:rPr>
          <w:sz w:val="28"/>
          <w:szCs w:val="28"/>
        </w:rPr>
      </w:pPr>
      <w:r>
        <w:rPr>
          <w:sz w:val="28"/>
          <w:szCs w:val="28"/>
        </w:rPr>
        <w:t>Configuration:</w:t>
      </w:r>
    </w:p>
    <w:p w14:paraId="4B788072" w14:textId="3B93379D" w:rsidR="00E940EE" w:rsidRPr="00E940EE" w:rsidRDefault="00E940EE" w:rsidP="00E940EE">
      <w:r w:rsidRPr="00E940EE">
        <w:t>Endpoint: scho2.czcvxofq7ej3.us-east-1.rds.amazonaws.com</w:t>
      </w:r>
    </w:p>
    <w:p w14:paraId="40A4C127" w14:textId="5A6ABFB8" w:rsidR="00E940EE" w:rsidRDefault="00E940EE">
      <w:pPr>
        <w:rPr>
          <w:sz w:val="28"/>
          <w:szCs w:val="28"/>
        </w:rPr>
      </w:pPr>
      <w:r>
        <w:rPr>
          <w:sz w:val="28"/>
          <w:szCs w:val="28"/>
        </w:rPr>
        <w:t>DB instance id: scho2</w:t>
      </w:r>
    </w:p>
    <w:p w14:paraId="180DED0E" w14:textId="44A9EB95" w:rsidR="00E940EE" w:rsidRDefault="00E940EE">
      <w:pPr>
        <w:rPr>
          <w:sz w:val="28"/>
          <w:szCs w:val="28"/>
        </w:rPr>
      </w:pPr>
      <w:r>
        <w:rPr>
          <w:sz w:val="28"/>
          <w:szCs w:val="28"/>
        </w:rPr>
        <w:t>Engine version</w:t>
      </w:r>
      <w:proofErr w:type="gramStart"/>
      <w:r>
        <w:rPr>
          <w:sz w:val="28"/>
          <w:szCs w:val="28"/>
        </w:rPr>
        <w:t>:12.1.0.2.v14</w:t>
      </w:r>
      <w:proofErr w:type="gramEnd"/>
    </w:p>
    <w:p w14:paraId="3FE0E445" w14:textId="2A763948" w:rsidR="00E940EE" w:rsidRDefault="00E940EE">
      <w:pPr>
        <w:rPr>
          <w:sz w:val="28"/>
          <w:szCs w:val="28"/>
        </w:rPr>
      </w:pPr>
      <w:r>
        <w:rPr>
          <w:sz w:val="28"/>
          <w:szCs w:val="28"/>
        </w:rPr>
        <w:t xml:space="preserve">Storage </w:t>
      </w:r>
      <w:proofErr w:type="spellStart"/>
      <w:r>
        <w:rPr>
          <w:sz w:val="28"/>
          <w:szCs w:val="28"/>
        </w:rPr>
        <w:t>type</w:t>
      </w:r>
      <w:proofErr w:type="gramStart"/>
      <w:r>
        <w:rPr>
          <w:sz w:val="28"/>
          <w:szCs w:val="28"/>
        </w:rPr>
        <w:t>:General</w:t>
      </w:r>
      <w:proofErr w:type="spellEnd"/>
      <w:proofErr w:type="gramEnd"/>
      <w:r>
        <w:rPr>
          <w:sz w:val="28"/>
          <w:szCs w:val="28"/>
        </w:rPr>
        <w:t xml:space="preserve"> purpose(SSD)</w:t>
      </w:r>
    </w:p>
    <w:p w14:paraId="14805A59" w14:textId="1E6F5DD0" w:rsidR="00E940EE" w:rsidRDefault="00E940EE">
      <w:pPr>
        <w:rPr>
          <w:sz w:val="28"/>
          <w:szCs w:val="28"/>
        </w:rPr>
      </w:pPr>
      <w:r>
        <w:rPr>
          <w:sz w:val="28"/>
          <w:szCs w:val="28"/>
        </w:rPr>
        <w:t>Storage: 20GB</w:t>
      </w:r>
    </w:p>
    <w:p w14:paraId="316EBE25" w14:textId="7BF25887" w:rsidR="00E940EE" w:rsidRDefault="00E940EE">
      <w:pPr>
        <w:rPr>
          <w:sz w:val="28"/>
          <w:szCs w:val="28"/>
        </w:rPr>
      </w:pPr>
      <w:proofErr w:type="spellStart"/>
      <w:r>
        <w:rPr>
          <w:sz w:val="28"/>
          <w:szCs w:val="28"/>
        </w:rPr>
        <w:t>DBname</w:t>
      </w:r>
      <w:proofErr w:type="spellEnd"/>
      <w:r>
        <w:rPr>
          <w:sz w:val="28"/>
          <w:szCs w:val="28"/>
        </w:rPr>
        <w:t>: SCHO2</w:t>
      </w:r>
    </w:p>
    <w:p w14:paraId="1B3B28E8" w14:textId="7C0D8E1E" w:rsidR="00E940EE" w:rsidRDefault="00E940EE">
      <w:pPr>
        <w:rPr>
          <w:sz w:val="28"/>
          <w:szCs w:val="28"/>
        </w:rPr>
      </w:pPr>
      <w:r>
        <w:rPr>
          <w:sz w:val="28"/>
          <w:szCs w:val="28"/>
        </w:rPr>
        <w:t>Character set AL32UTF8</w:t>
      </w:r>
    </w:p>
    <w:p w14:paraId="77085E9A" w14:textId="77777777" w:rsidR="00E940EE" w:rsidRPr="00E940EE" w:rsidRDefault="00E940EE" w:rsidP="00E940EE">
      <w:r w:rsidRPr="00E940EE">
        <w:t xml:space="preserve">Option </w:t>
      </w:r>
      <w:r w:rsidRPr="00E940EE">
        <w:rPr>
          <w:rFonts w:hint="eastAsia"/>
        </w:rPr>
        <w:t>g</w:t>
      </w:r>
      <w:r w:rsidRPr="00E940EE">
        <w:t>roups: default</w:t>
      </w:r>
      <w:proofErr w:type="gramStart"/>
      <w:r w:rsidRPr="00E940EE">
        <w:t>:oracle</w:t>
      </w:r>
      <w:proofErr w:type="gramEnd"/>
      <w:r w:rsidRPr="00E940EE">
        <w:t>-ee-12-1</w:t>
      </w:r>
    </w:p>
    <w:p w14:paraId="26482212" w14:textId="77777777" w:rsidR="00E940EE" w:rsidRPr="00E940EE" w:rsidRDefault="00E940EE" w:rsidP="00E940EE">
      <w:r w:rsidRPr="00E940EE">
        <w:t>ARN: arn</w:t>
      </w:r>
      <w:proofErr w:type="gramStart"/>
      <w:r w:rsidRPr="00E940EE">
        <w:t>:aws:rds:us</w:t>
      </w:r>
      <w:proofErr w:type="gramEnd"/>
      <w:r w:rsidRPr="00E940EE">
        <w:t>-east-1:067691806802:db:scho2</w:t>
      </w:r>
    </w:p>
    <w:p w14:paraId="6B6F00CE" w14:textId="67B201EF" w:rsidR="00E940EE" w:rsidRPr="00E940EE" w:rsidRDefault="00E940EE" w:rsidP="00E940EE">
      <w:r w:rsidRPr="00E940EE">
        <w:t>Resource id: db-KGJ53DF6XUVXM7TWNXHOPOLP5A</w:t>
      </w:r>
    </w:p>
    <w:p w14:paraId="2F120285" w14:textId="0F30C6F7" w:rsidR="00E940EE" w:rsidRDefault="00E940EE">
      <w:pPr>
        <w:rPr>
          <w:sz w:val="28"/>
          <w:szCs w:val="28"/>
        </w:rPr>
      </w:pPr>
    </w:p>
    <w:p w14:paraId="0A5CDC37" w14:textId="77777777" w:rsidR="00E940EE" w:rsidRDefault="00E940EE">
      <w:pPr>
        <w:rPr>
          <w:sz w:val="28"/>
          <w:szCs w:val="28"/>
        </w:rPr>
      </w:pPr>
    </w:p>
    <w:p w14:paraId="7C1DBE33" w14:textId="22C4AFE6" w:rsidR="00592207" w:rsidRDefault="00592207">
      <w:pPr>
        <w:rPr>
          <w:sz w:val="28"/>
          <w:szCs w:val="28"/>
        </w:rPr>
      </w:pPr>
      <w:proofErr w:type="spellStart"/>
      <w:r>
        <w:rPr>
          <w:sz w:val="28"/>
          <w:szCs w:val="28"/>
        </w:rPr>
        <w:t>ScreenShot</w:t>
      </w:r>
      <w:proofErr w:type="spellEnd"/>
    </w:p>
    <w:p w14:paraId="6E9CC811" w14:textId="649B1096" w:rsidR="00592207" w:rsidRDefault="00592207">
      <w:pPr>
        <w:rPr>
          <w:sz w:val="28"/>
          <w:szCs w:val="28"/>
        </w:rPr>
      </w:pPr>
      <w:r>
        <w:rPr>
          <w:sz w:val="28"/>
          <w:szCs w:val="28"/>
        </w:rPr>
        <w:t>Successfully created a RDS instance</w:t>
      </w:r>
    </w:p>
    <w:p w14:paraId="10051682" w14:textId="19C96578" w:rsidR="00592207" w:rsidRDefault="00592207">
      <w:pPr>
        <w:rPr>
          <w:sz w:val="28"/>
          <w:szCs w:val="28"/>
        </w:rPr>
      </w:pPr>
      <w:r w:rsidRPr="00592207">
        <w:rPr>
          <w:noProof/>
          <w:sz w:val="28"/>
          <w:szCs w:val="28"/>
          <w:lang w:eastAsia="en-US"/>
        </w:rPr>
        <w:drawing>
          <wp:inline distT="0" distB="0" distL="0" distR="0" wp14:anchorId="4F3DB0E6" wp14:editId="46BF5C03">
            <wp:extent cx="5943600" cy="3735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35705"/>
                    </a:xfrm>
                    <a:prstGeom prst="rect">
                      <a:avLst/>
                    </a:prstGeom>
                  </pic:spPr>
                </pic:pic>
              </a:graphicData>
            </a:graphic>
          </wp:inline>
        </w:drawing>
      </w:r>
    </w:p>
    <w:p w14:paraId="5E46617E" w14:textId="4D1701C1" w:rsidR="00E940EE" w:rsidRDefault="00E940EE">
      <w:pPr>
        <w:rPr>
          <w:sz w:val="28"/>
          <w:szCs w:val="28"/>
        </w:rPr>
      </w:pPr>
    </w:p>
    <w:p w14:paraId="2535D7B7" w14:textId="1DA15CAD" w:rsidR="00E940EE" w:rsidRDefault="00E940EE">
      <w:pPr>
        <w:rPr>
          <w:sz w:val="28"/>
          <w:szCs w:val="28"/>
        </w:rPr>
      </w:pPr>
      <w:r>
        <w:rPr>
          <w:sz w:val="28"/>
          <w:szCs w:val="28"/>
        </w:rPr>
        <w:t>Successfully connect to RDS</w:t>
      </w:r>
    </w:p>
    <w:p w14:paraId="5C946F11" w14:textId="23D5BC04" w:rsidR="00592207" w:rsidRDefault="00592207">
      <w:pPr>
        <w:rPr>
          <w:sz w:val="28"/>
          <w:szCs w:val="28"/>
        </w:rPr>
      </w:pPr>
    </w:p>
    <w:p w14:paraId="599ABBB2" w14:textId="526D207A" w:rsidR="00592207" w:rsidRDefault="00592207">
      <w:pPr>
        <w:rPr>
          <w:sz w:val="28"/>
          <w:szCs w:val="28"/>
        </w:rPr>
      </w:pPr>
      <w:r w:rsidRPr="00592207">
        <w:rPr>
          <w:noProof/>
          <w:sz w:val="28"/>
          <w:szCs w:val="28"/>
          <w:lang w:eastAsia="en-US"/>
        </w:rPr>
        <w:drawing>
          <wp:inline distT="0" distB="0" distL="0" distR="0" wp14:anchorId="68CB575E" wp14:editId="6FAADC2E">
            <wp:extent cx="5943600" cy="24034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03475"/>
                    </a:xfrm>
                    <a:prstGeom prst="rect">
                      <a:avLst/>
                    </a:prstGeom>
                  </pic:spPr>
                </pic:pic>
              </a:graphicData>
            </a:graphic>
          </wp:inline>
        </w:drawing>
      </w:r>
    </w:p>
    <w:p w14:paraId="3F83DB09" w14:textId="0618A0B6" w:rsidR="00E940EE" w:rsidRDefault="00E940EE">
      <w:pPr>
        <w:rPr>
          <w:sz w:val="28"/>
          <w:szCs w:val="28"/>
        </w:rPr>
      </w:pPr>
    </w:p>
    <w:p w14:paraId="79DA0C67" w14:textId="3D1AC4A7" w:rsidR="00E940EE" w:rsidRDefault="00E940EE">
      <w:pPr>
        <w:rPr>
          <w:sz w:val="28"/>
          <w:szCs w:val="28"/>
        </w:rPr>
      </w:pPr>
    </w:p>
    <w:p w14:paraId="46F7109C" w14:textId="0F4517A0" w:rsidR="00E940EE" w:rsidRDefault="00E940EE">
      <w:pPr>
        <w:rPr>
          <w:sz w:val="28"/>
          <w:szCs w:val="28"/>
        </w:rPr>
      </w:pPr>
    </w:p>
    <w:p w14:paraId="68A81EA1" w14:textId="14ABE799" w:rsidR="00E940EE" w:rsidRDefault="00E940EE">
      <w:pPr>
        <w:rPr>
          <w:sz w:val="28"/>
          <w:szCs w:val="28"/>
        </w:rPr>
      </w:pPr>
    </w:p>
    <w:p w14:paraId="21E09BA5" w14:textId="40BFD239" w:rsidR="00E940EE" w:rsidRDefault="00E940EE">
      <w:pPr>
        <w:rPr>
          <w:sz w:val="28"/>
          <w:szCs w:val="28"/>
        </w:rPr>
      </w:pPr>
    </w:p>
    <w:p w14:paraId="19F0A0E9" w14:textId="3F59DA12" w:rsidR="00E940EE" w:rsidRDefault="00E940EE">
      <w:pPr>
        <w:rPr>
          <w:sz w:val="28"/>
          <w:szCs w:val="28"/>
        </w:rPr>
      </w:pPr>
    </w:p>
    <w:p w14:paraId="750FACB1" w14:textId="7560FF6E" w:rsidR="00E940EE" w:rsidRDefault="00E940EE">
      <w:pPr>
        <w:rPr>
          <w:sz w:val="28"/>
          <w:szCs w:val="28"/>
        </w:rPr>
      </w:pPr>
    </w:p>
    <w:p w14:paraId="6DB3434E" w14:textId="112A0598" w:rsidR="00E940EE" w:rsidRDefault="00E940EE">
      <w:pPr>
        <w:rPr>
          <w:sz w:val="28"/>
          <w:szCs w:val="28"/>
        </w:rPr>
      </w:pPr>
      <w:r>
        <w:rPr>
          <w:sz w:val="28"/>
          <w:szCs w:val="28"/>
        </w:rPr>
        <w:t>Run the script</w:t>
      </w:r>
    </w:p>
    <w:p w14:paraId="278897C4" w14:textId="3CE13BDC" w:rsidR="00E940EE" w:rsidRDefault="00E940EE">
      <w:pPr>
        <w:rPr>
          <w:sz w:val="28"/>
          <w:szCs w:val="28"/>
        </w:rPr>
      </w:pPr>
      <w:r w:rsidRPr="00E940EE">
        <w:rPr>
          <w:noProof/>
          <w:sz w:val="28"/>
          <w:szCs w:val="28"/>
          <w:lang w:eastAsia="en-US"/>
        </w:rPr>
        <w:drawing>
          <wp:inline distT="0" distB="0" distL="0" distR="0" wp14:anchorId="7EA6D39B" wp14:editId="2C16E9EB">
            <wp:extent cx="5943600" cy="49606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60620"/>
                    </a:xfrm>
                    <a:prstGeom prst="rect">
                      <a:avLst/>
                    </a:prstGeom>
                  </pic:spPr>
                </pic:pic>
              </a:graphicData>
            </a:graphic>
          </wp:inline>
        </w:drawing>
      </w:r>
    </w:p>
    <w:p w14:paraId="27C23EAA" w14:textId="61EACE22" w:rsidR="00BB7B5F" w:rsidRDefault="00BB7B5F">
      <w:pPr>
        <w:rPr>
          <w:sz w:val="28"/>
          <w:szCs w:val="28"/>
        </w:rPr>
      </w:pPr>
    </w:p>
    <w:p w14:paraId="07F2C80B" w14:textId="0F6CAF31" w:rsidR="00BB7B5F" w:rsidRDefault="00BB7B5F">
      <w:pPr>
        <w:rPr>
          <w:sz w:val="28"/>
          <w:szCs w:val="28"/>
        </w:rPr>
      </w:pPr>
    </w:p>
    <w:p w14:paraId="57899895" w14:textId="54AF70CB" w:rsidR="00BB7B5F" w:rsidRDefault="00BB7B5F">
      <w:pPr>
        <w:rPr>
          <w:sz w:val="28"/>
          <w:szCs w:val="28"/>
        </w:rPr>
      </w:pPr>
    </w:p>
    <w:p w14:paraId="69870A0A" w14:textId="7C9909DB" w:rsidR="00BB7B5F" w:rsidRDefault="00BB7B5F">
      <w:pPr>
        <w:rPr>
          <w:sz w:val="28"/>
          <w:szCs w:val="28"/>
        </w:rPr>
      </w:pPr>
    </w:p>
    <w:p w14:paraId="161C09CD" w14:textId="4CB0BF09" w:rsidR="00BB7B5F" w:rsidRDefault="00BB7B5F">
      <w:pPr>
        <w:rPr>
          <w:sz w:val="28"/>
          <w:szCs w:val="28"/>
        </w:rPr>
      </w:pPr>
    </w:p>
    <w:p w14:paraId="339D93A3" w14:textId="3F35A61D" w:rsidR="00BB7B5F" w:rsidRDefault="00BB7B5F">
      <w:pPr>
        <w:rPr>
          <w:sz w:val="28"/>
          <w:szCs w:val="28"/>
        </w:rPr>
      </w:pPr>
    </w:p>
    <w:p w14:paraId="08326E78" w14:textId="11C4B375" w:rsidR="00BB7B5F" w:rsidRDefault="00BB7B5F">
      <w:pPr>
        <w:rPr>
          <w:sz w:val="28"/>
          <w:szCs w:val="28"/>
        </w:rPr>
      </w:pPr>
    </w:p>
    <w:p w14:paraId="42255C61" w14:textId="2E55DD04" w:rsidR="00BB7B5F" w:rsidRDefault="00BB7B5F">
      <w:pPr>
        <w:rPr>
          <w:sz w:val="28"/>
          <w:szCs w:val="28"/>
        </w:rPr>
      </w:pPr>
    </w:p>
    <w:p w14:paraId="2F0CABE2" w14:textId="142AD73E" w:rsidR="00BB7B5F" w:rsidRDefault="00BB7B5F">
      <w:pPr>
        <w:rPr>
          <w:sz w:val="28"/>
          <w:szCs w:val="28"/>
        </w:rPr>
      </w:pPr>
    </w:p>
    <w:p w14:paraId="4A902CB4" w14:textId="180FE4A9" w:rsidR="00BB7B5F" w:rsidRDefault="00BB7B5F">
      <w:pPr>
        <w:rPr>
          <w:sz w:val="28"/>
          <w:szCs w:val="28"/>
        </w:rPr>
      </w:pPr>
    </w:p>
    <w:p w14:paraId="34C3F71F" w14:textId="5CEC1DED" w:rsidR="00BB7B5F" w:rsidRDefault="00BB7B5F">
      <w:pPr>
        <w:rPr>
          <w:sz w:val="28"/>
          <w:szCs w:val="28"/>
        </w:rPr>
      </w:pPr>
    </w:p>
    <w:p w14:paraId="6944F9BE" w14:textId="162DD667" w:rsidR="00BB7B5F" w:rsidRDefault="00BB7B5F">
      <w:pPr>
        <w:rPr>
          <w:sz w:val="28"/>
          <w:szCs w:val="28"/>
        </w:rPr>
      </w:pPr>
    </w:p>
    <w:p w14:paraId="7786E1DD" w14:textId="0C93E12F" w:rsidR="00BB7B5F" w:rsidRDefault="00BB7B5F">
      <w:pPr>
        <w:rPr>
          <w:sz w:val="28"/>
          <w:szCs w:val="28"/>
        </w:rPr>
      </w:pPr>
    </w:p>
    <w:p w14:paraId="20329255" w14:textId="4F247A94" w:rsidR="00BB7B5F" w:rsidRDefault="00BB7B5F">
      <w:pPr>
        <w:rPr>
          <w:sz w:val="28"/>
          <w:szCs w:val="28"/>
        </w:rPr>
      </w:pPr>
    </w:p>
    <w:p w14:paraId="457F6658" w14:textId="43860AFF" w:rsidR="00BB7B5F" w:rsidRDefault="00BB7B5F">
      <w:pPr>
        <w:rPr>
          <w:sz w:val="28"/>
          <w:szCs w:val="28"/>
        </w:rPr>
      </w:pPr>
    </w:p>
    <w:p w14:paraId="0860A7FD" w14:textId="1613104B" w:rsidR="00BB7B5F" w:rsidRDefault="00BB7B5F">
      <w:pPr>
        <w:rPr>
          <w:sz w:val="28"/>
          <w:szCs w:val="28"/>
        </w:rPr>
      </w:pPr>
      <w:r>
        <w:rPr>
          <w:sz w:val="28"/>
          <w:szCs w:val="28"/>
        </w:rPr>
        <w:t>C</w:t>
      </w:r>
      <w:r>
        <w:rPr>
          <w:rFonts w:hint="eastAsia"/>
          <w:sz w:val="28"/>
          <w:szCs w:val="28"/>
        </w:rPr>
        <w:t>o</w:t>
      </w:r>
      <w:r>
        <w:rPr>
          <w:sz w:val="28"/>
          <w:szCs w:val="28"/>
        </w:rPr>
        <w:t>nnect to data modele</w:t>
      </w:r>
      <w:r w:rsidR="002C6041">
        <w:rPr>
          <w:sz w:val="28"/>
          <w:szCs w:val="28"/>
        </w:rPr>
        <w:t>r</w:t>
      </w:r>
      <w:r w:rsidRPr="00BB7B5F">
        <w:rPr>
          <w:noProof/>
        </w:rPr>
        <w:t xml:space="preserve"> </w:t>
      </w:r>
      <w:r w:rsidRPr="00BB7B5F">
        <w:rPr>
          <w:noProof/>
          <w:sz w:val="28"/>
          <w:szCs w:val="28"/>
          <w:lang w:eastAsia="en-US"/>
        </w:rPr>
        <w:drawing>
          <wp:inline distT="0" distB="0" distL="0" distR="0" wp14:anchorId="2E9E9DD4" wp14:editId="710F2FBB">
            <wp:extent cx="5943600" cy="37147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14750"/>
                    </a:xfrm>
                    <a:prstGeom prst="rect">
                      <a:avLst/>
                    </a:prstGeom>
                  </pic:spPr>
                </pic:pic>
              </a:graphicData>
            </a:graphic>
          </wp:inline>
        </w:drawing>
      </w:r>
    </w:p>
    <w:p w14:paraId="46421491" w14:textId="6EA7080D" w:rsidR="00BB7B5F" w:rsidRDefault="00BB7B5F">
      <w:pPr>
        <w:rPr>
          <w:sz w:val="28"/>
          <w:szCs w:val="28"/>
        </w:rPr>
      </w:pPr>
      <w:r w:rsidRPr="00BB7B5F">
        <w:rPr>
          <w:noProof/>
          <w:sz w:val="28"/>
          <w:szCs w:val="28"/>
          <w:lang w:eastAsia="en-US"/>
        </w:rPr>
        <w:drawing>
          <wp:inline distT="0" distB="0" distL="0" distR="0" wp14:anchorId="7AD152BE" wp14:editId="018611FC">
            <wp:extent cx="5943600" cy="3714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14750"/>
                    </a:xfrm>
                    <a:prstGeom prst="rect">
                      <a:avLst/>
                    </a:prstGeom>
                  </pic:spPr>
                </pic:pic>
              </a:graphicData>
            </a:graphic>
          </wp:inline>
        </w:drawing>
      </w:r>
    </w:p>
    <w:p w14:paraId="18ECC2F3" w14:textId="0C277F50" w:rsidR="00BB7B5F" w:rsidRDefault="00BB7B5F">
      <w:pPr>
        <w:rPr>
          <w:sz w:val="28"/>
          <w:szCs w:val="28"/>
        </w:rPr>
      </w:pPr>
    </w:p>
    <w:p w14:paraId="624BE3B9" w14:textId="0E074FCA" w:rsidR="00BB7B5F" w:rsidRDefault="00BB7B5F">
      <w:pPr>
        <w:rPr>
          <w:sz w:val="28"/>
          <w:szCs w:val="28"/>
        </w:rPr>
      </w:pPr>
      <w:r w:rsidRPr="00BB7B5F">
        <w:rPr>
          <w:noProof/>
          <w:sz w:val="28"/>
          <w:szCs w:val="28"/>
          <w:lang w:eastAsia="en-US"/>
        </w:rPr>
        <w:drawing>
          <wp:inline distT="0" distB="0" distL="0" distR="0" wp14:anchorId="7E1875F7" wp14:editId="09DAB3B1">
            <wp:extent cx="5943600" cy="37147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4750"/>
                    </a:xfrm>
                    <a:prstGeom prst="rect">
                      <a:avLst/>
                    </a:prstGeom>
                  </pic:spPr>
                </pic:pic>
              </a:graphicData>
            </a:graphic>
          </wp:inline>
        </w:drawing>
      </w:r>
    </w:p>
    <w:p w14:paraId="498CBCA4" w14:textId="372DCBA0" w:rsidR="002C6041" w:rsidRDefault="002C6041">
      <w:pPr>
        <w:rPr>
          <w:sz w:val="28"/>
          <w:szCs w:val="28"/>
        </w:rPr>
      </w:pPr>
    </w:p>
    <w:p w14:paraId="72E9901D" w14:textId="054AA452" w:rsidR="002C6041" w:rsidRDefault="002C6041">
      <w:pPr>
        <w:rPr>
          <w:sz w:val="28"/>
          <w:szCs w:val="28"/>
        </w:rPr>
      </w:pPr>
    </w:p>
    <w:p w14:paraId="1B8E93F7" w14:textId="270373D5" w:rsidR="002C6041" w:rsidRDefault="002C6041">
      <w:pPr>
        <w:rPr>
          <w:sz w:val="28"/>
          <w:szCs w:val="28"/>
        </w:rPr>
      </w:pPr>
      <w:r>
        <w:rPr>
          <w:sz w:val="28"/>
          <w:szCs w:val="28"/>
        </w:rPr>
        <w:t>Summary:</w:t>
      </w:r>
    </w:p>
    <w:p w14:paraId="4A7F6ECF" w14:textId="15CAD4C7" w:rsidR="002C6041" w:rsidRDefault="002C6041">
      <w:pPr>
        <w:rPr>
          <w:sz w:val="28"/>
          <w:szCs w:val="28"/>
        </w:rPr>
      </w:pPr>
    </w:p>
    <w:p w14:paraId="2151A2B9" w14:textId="713492E9" w:rsidR="002C6041" w:rsidRPr="001174DD" w:rsidRDefault="002C6041">
      <w:pPr>
        <w:rPr>
          <w:sz w:val="28"/>
          <w:szCs w:val="28"/>
        </w:rPr>
      </w:pPr>
      <w:r>
        <w:rPr>
          <w:sz w:val="28"/>
          <w:szCs w:val="28"/>
        </w:rPr>
        <w:t xml:space="preserve">From this lab, I learned how to deploy an AWS RDS instance and how to connect data modeler to RDS. </w:t>
      </w:r>
    </w:p>
    <w:sectPr w:rsidR="002C6041" w:rsidRPr="001174DD" w:rsidSect="000B47C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5F3236"/>
    <w:multiLevelType w:val="hybridMultilevel"/>
    <w:tmpl w:val="39802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9521643"/>
    <w:multiLevelType w:val="hybridMultilevel"/>
    <w:tmpl w:val="39802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6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837"/>
    <w:rsid w:val="00010068"/>
    <w:rsid w:val="000117BB"/>
    <w:rsid w:val="00041D43"/>
    <w:rsid w:val="000528D7"/>
    <w:rsid w:val="00063FC4"/>
    <w:rsid w:val="00066B61"/>
    <w:rsid w:val="00083C28"/>
    <w:rsid w:val="00090520"/>
    <w:rsid w:val="000B47CF"/>
    <w:rsid w:val="000C0E1F"/>
    <w:rsid w:val="000C6205"/>
    <w:rsid w:val="000D5AA7"/>
    <w:rsid w:val="001058A5"/>
    <w:rsid w:val="00106C28"/>
    <w:rsid w:val="00111010"/>
    <w:rsid w:val="001174DD"/>
    <w:rsid w:val="001273DD"/>
    <w:rsid w:val="00127848"/>
    <w:rsid w:val="00151780"/>
    <w:rsid w:val="001571DE"/>
    <w:rsid w:val="00165A50"/>
    <w:rsid w:val="001A30C1"/>
    <w:rsid w:val="001C50C0"/>
    <w:rsid w:val="001C6510"/>
    <w:rsid w:val="001F15C6"/>
    <w:rsid w:val="001F4BD4"/>
    <w:rsid w:val="00235C2F"/>
    <w:rsid w:val="0025577D"/>
    <w:rsid w:val="00264079"/>
    <w:rsid w:val="002725CC"/>
    <w:rsid w:val="00283908"/>
    <w:rsid w:val="002841D1"/>
    <w:rsid w:val="00286087"/>
    <w:rsid w:val="002877F0"/>
    <w:rsid w:val="002977C1"/>
    <w:rsid w:val="002C4F43"/>
    <w:rsid w:val="002C6041"/>
    <w:rsid w:val="002D1F87"/>
    <w:rsid w:val="002D5211"/>
    <w:rsid w:val="002F1112"/>
    <w:rsid w:val="0030565B"/>
    <w:rsid w:val="00317CA8"/>
    <w:rsid w:val="0032549F"/>
    <w:rsid w:val="003424EB"/>
    <w:rsid w:val="00350C30"/>
    <w:rsid w:val="0035458A"/>
    <w:rsid w:val="00367983"/>
    <w:rsid w:val="0037143B"/>
    <w:rsid w:val="003D3A30"/>
    <w:rsid w:val="003F0A74"/>
    <w:rsid w:val="003F25A3"/>
    <w:rsid w:val="00425F73"/>
    <w:rsid w:val="004310FD"/>
    <w:rsid w:val="004341D6"/>
    <w:rsid w:val="00434D2A"/>
    <w:rsid w:val="00452B2E"/>
    <w:rsid w:val="00456B35"/>
    <w:rsid w:val="00480FED"/>
    <w:rsid w:val="00484A87"/>
    <w:rsid w:val="004A7388"/>
    <w:rsid w:val="004B053F"/>
    <w:rsid w:val="004C4EBD"/>
    <w:rsid w:val="004C7E0F"/>
    <w:rsid w:val="004E55A5"/>
    <w:rsid w:val="00526F2F"/>
    <w:rsid w:val="00543D79"/>
    <w:rsid w:val="00592207"/>
    <w:rsid w:val="005B6C20"/>
    <w:rsid w:val="005E6668"/>
    <w:rsid w:val="005F3EDC"/>
    <w:rsid w:val="006058E8"/>
    <w:rsid w:val="006120BB"/>
    <w:rsid w:val="00614318"/>
    <w:rsid w:val="00640585"/>
    <w:rsid w:val="00645692"/>
    <w:rsid w:val="00653D9E"/>
    <w:rsid w:val="006632CB"/>
    <w:rsid w:val="006766DD"/>
    <w:rsid w:val="006C1485"/>
    <w:rsid w:val="006C1D54"/>
    <w:rsid w:val="006D7686"/>
    <w:rsid w:val="006E2339"/>
    <w:rsid w:val="006F747A"/>
    <w:rsid w:val="006F7913"/>
    <w:rsid w:val="00711929"/>
    <w:rsid w:val="00712809"/>
    <w:rsid w:val="00714D94"/>
    <w:rsid w:val="00785FBA"/>
    <w:rsid w:val="00790F57"/>
    <w:rsid w:val="007F7E81"/>
    <w:rsid w:val="0080030D"/>
    <w:rsid w:val="008046FD"/>
    <w:rsid w:val="00805C14"/>
    <w:rsid w:val="00820728"/>
    <w:rsid w:val="00834592"/>
    <w:rsid w:val="00851BBB"/>
    <w:rsid w:val="008602CB"/>
    <w:rsid w:val="008618F2"/>
    <w:rsid w:val="00885F21"/>
    <w:rsid w:val="00896837"/>
    <w:rsid w:val="008B643C"/>
    <w:rsid w:val="008D43C2"/>
    <w:rsid w:val="008D4D8C"/>
    <w:rsid w:val="008D65CA"/>
    <w:rsid w:val="008D714E"/>
    <w:rsid w:val="008E0D03"/>
    <w:rsid w:val="008F39DA"/>
    <w:rsid w:val="008F4353"/>
    <w:rsid w:val="00924A76"/>
    <w:rsid w:val="00937721"/>
    <w:rsid w:val="00951D48"/>
    <w:rsid w:val="00960DBB"/>
    <w:rsid w:val="00983856"/>
    <w:rsid w:val="009845A2"/>
    <w:rsid w:val="00993A73"/>
    <w:rsid w:val="009C0391"/>
    <w:rsid w:val="009E0AFD"/>
    <w:rsid w:val="009E58E7"/>
    <w:rsid w:val="009E7843"/>
    <w:rsid w:val="00A065E6"/>
    <w:rsid w:val="00A35524"/>
    <w:rsid w:val="00A73B00"/>
    <w:rsid w:val="00A80B6F"/>
    <w:rsid w:val="00AB2045"/>
    <w:rsid w:val="00AC0EDC"/>
    <w:rsid w:val="00AC686C"/>
    <w:rsid w:val="00AD24BA"/>
    <w:rsid w:val="00B23F18"/>
    <w:rsid w:val="00B26FEB"/>
    <w:rsid w:val="00B34834"/>
    <w:rsid w:val="00B44DF9"/>
    <w:rsid w:val="00B806A6"/>
    <w:rsid w:val="00BA7F1B"/>
    <w:rsid w:val="00BB7B5F"/>
    <w:rsid w:val="00BD486E"/>
    <w:rsid w:val="00C064E7"/>
    <w:rsid w:val="00C15788"/>
    <w:rsid w:val="00C237A9"/>
    <w:rsid w:val="00C25611"/>
    <w:rsid w:val="00C26857"/>
    <w:rsid w:val="00C5192B"/>
    <w:rsid w:val="00C52E64"/>
    <w:rsid w:val="00C828E0"/>
    <w:rsid w:val="00CB0733"/>
    <w:rsid w:val="00CE1FC1"/>
    <w:rsid w:val="00D05216"/>
    <w:rsid w:val="00D0571B"/>
    <w:rsid w:val="00D16EBF"/>
    <w:rsid w:val="00D402DB"/>
    <w:rsid w:val="00D4297B"/>
    <w:rsid w:val="00D47152"/>
    <w:rsid w:val="00D73ECE"/>
    <w:rsid w:val="00D81F79"/>
    <w:rsid w:val="00D92024"/>
    <w:rsid w:val="00DA4502"/>
    <w:rsid w:val="00DC7652"/>
    <w:rsid w:val="00E07584"/>
    <w:rsid w:val="00E15A7E"/>
    <w:rsid w:val="00E545C6"/>
    <w:rsid w:val="00E60046"/>
    <w:rsid w:val="00E65139"/>
    <w:rsid w:val="00E6558A"/>
    <w:rsid w:val="00E75C63"/>
    <w:rsid w:val="00E86114"/>
    <w:rsid w:val="00E940EE"/>
    <w:rsid w:val="00EB72C2"/>
    <w:rsid w:val="00EC0075"/>
    <w:rsid w:val="00EC2878"/>
    <w:rsid w:val="00EE7B2E"/>
    <w:rsid w:val="00EF0249"/>
    <w:rsid w:val="00F225FF"/>
    <w:rsid w:val="00F23E26"/>
    <w:rsid w:val="00F260F5"/>
    <w:rsid w:val="00F2635B"/>
    <w:rsid w:val="00F43F51"/>
    <w:rsid w:val="00F44D82"/>
    <w:rsid w:val="00F471C3"/>
    <w:rsid w:val="00F5338E"/>
    <w:rsid w:val="00F6013F"/>
    <w:rsid w:val="00F74D74"/>
    <w:rsid w:val="00F965E1"/>
    <w:rsid w:val="00F97236"/>
    <w:rsid w:val="00FC45E5"/>
    <w:rsid w:val="00FD68F6"/>
    <w:rsid w:val="00FF5D4D"/>
    <w:rsid w:val="00FF77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3B7FF0"/>
  <w15:chartTrackingRefBased/>
  <w15:docId w15:val="{E6AD684F-169E-49F6-84D6-B38F0E8B5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40EE"/>
    <w:pPr>
      <w:spacing w:after="0" w:line="240" w:lineRule="auto"/>
    </w:pPr>
    <w:rPr>
      <w:rFonts w:ascii="Times New Roman" w:eastAsia="Times New Roman" w:hAnsi="Times New Roman" w:cs="Times New Roman"/>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5192B"/>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A35524"/>
    <w:pPr>
      <w:ind w:left="720"/>
      <w:contextualSpacing/>
    </w:pPr>
  </w:style>
  <w:style w:type="table" w:styleId="TableGrid">
    <w:name w:val="Table Grid"/>
    <w:basedOn w:val="TableNormal"/>
    <w:uiPriority w:val="39"/>
    <w:rsid w:val="00EF02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940EE"/>
    <w:rPr>
      <w:color w:val="0000FF"/>
      <w:u w:val="single"/>
    </w:rPr>
  </w:style>
  <w:style w:type="character" w:customStyle="1" w:styleId="UnresolvedMention">
    <w:name w:val="Unresolved Mention"/>
    <w:basedOn w:val="DefaultParagraphFont"/>
    <w:uiPriority w:val="99"/>
    <w:semiHidden/>
    <w:unhideWhenUsed/>
    <w:rsid w:val="00614318"/>
    <w:rPr>
      <w:color w:val="605E5C"/>
      <w:shd w:val="clear" w:color="auto" w:fill="E1DFDD"/>
    </w:rPr>
  </w:style>
  <w:style w:type="character" w:styleId="FollowedHyperlink">
    <w:name w:val="FollowedHyperlink"/>
    <w:basedOn w:val="DefaultParagraphFont"/>
    <w:uiPriority w:val="99"/>
    <w:semiHidden/>
    <w:unhideWhenUsed/>
    <w:rsid w:val="00993A7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27227">
      <w:bodyDiv w:val="1"/>
      <w:marLeft w:val="0"/>
      <w:marRight w:val="0"/>
      <w:marTop w:val="0"/>
      <w:marBottom w:val="0"/>
      <w:divBdr>
        <w:top w:val="none" w:sz="0" w:space="0" w:color="auto"/>
        <w:left w:val="none" w:sz="0" w:space="0" w:color="auto"/>
        <w:bottom w:val="none" w:sz="0" w:space="0" w:color="auto"/>
        <w:right w:val="none" w:sz="0" w:space="0" w:color="auto"/>
      </w:divBdr>
      <w:divsChild>
        <w:div w:id="894463457">
          <w:marLeft w:val="0"/>
          <w:marRight w:val="0"/>
          <w:marTop w:val="0"/>
          <w:marBottom w:val="0"/>
          <w:divBdr>
            <w:top w:val="none" w:sz="0" w:space="0" w:color="auto"/>
            <w:left w:val="none" w:sz="0" w:space="0" w:color="auto"/>
            <w:bottom w:val="none" w:sz="0" w:space="0" w:color="auto"/>
            <w:right w:val="none" w:sz="0" w:space="0" w:color="auto"/>
          </w:divBdr>
          <w:divsChild>
            <w:div w:id="544758141">
              <w:marLeft w:val="0"/>
              <w:marRight w:val="0"/>
              <w:marTop w:val="0"/>
              <w:marBottom w:val="0"/>
              <w:divBdr>
                <w:top w:val="none" w:sz="0" w:space="0" w:color="auto"/>
                <w:left w:val="none" w:sz="0" w:space="0" w:color="auto"/>
                <w:bottom w:val="none" w:sz="0" w:space="0" w:color="auto"/>
                <w:right w:val="none" w:sz="0" w:space="0" w:color="auto"/>
              </w:divBdr>
              <w:divsChild>
                <w:div w:id="86633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47019">
      <w:bodyDiv w:val="1"/>
      <w:marLeft w:val="0"/>
      <w:marRight w:val="0"/>
      <w:marTop w:val="0"/>
      <w:marBottom w:val="0"/>
      <w:divBdr>
        <w:top w:val="none" w:sz="0" w:space="0" w:color="auto"/>
        <w:left w:val="none" w:sz="0" w:space="0" w:color="auto"/>
        <w:bottom w:val="none" w:sz="0" w:space="0" w:color="auto"/>
        <w:right w:val="none" w:sz="0" w:space="0" w:color="auto"/>
      </w:divBdr>
    </w:div>
    <w:div w:id="222643320">
      <w:bodyDiv w:val="1"/>
      <w:marLeft w:val="0"/>
      <w:marRight w:val="0"/>
      <w:marTop w:val="0"/>
      <w:marBottom w:val="0"/>
      <w:divBdr>
        <w:top w:val="none" w:sz="0" w:space="0" w:color="auto"/>
        <w:left w:val="none" w:sz="0" w:space="0" w:color="auto"/>
        <w:bottom w:val="none" w:sz="0" w:space="0" w:color="auto"/>
        <w:right w:val="none" w:sz="0" w:space="0" w:color="auto"/>
      </w:divBdr>
    </w:div>
    <w:div w:id="694188138">
      <w:bodyDiv w:val="1"/>
      <w:marLeft w:val="0"/>
      <w:marRight w:val="0"/>
      <w:marTop w:val="0"/>
      <w:marBottom w:val="0"/>
      <w:divBdr>
        <w:top w:val="none" w:sz="0" w:space="0" w:color="auto"/>
        <w:left w:val="none" w:sz="0" w:space="0" w:color="auto"/>
        <w:bottom w:val="none" w:sz="0" w:space="0" w:color="auto"/>
        <w:right w:val="none" w:sz="0" w:space="0" w:color="auto"/>
      </w:divBdr>
    </w:div>
    <w:div w:id="1889535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oracle.com/technetwork/developer-tools/datamodeler/downloads/dm-downloads-191-5592793.html" TargetMode="External"/><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oracle.com/tools/downloads/sqldev-v192-downloads.html" TargetMode="External"/><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90A28D-BDF6-408D-9548-5E72EEE9E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655E79B1.dotm</Template>
  <TotalTime>449</TotalTime>
  <Pages>26</Pages>
  <Words>757</Words>
  <Characters>4318</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Choudhury</dc:creator>
  <cp:keywords/>
  <dc:description/>
  <cp:lastModifiedBy>ROLANAF</cp:lastModifiedBy>
  <cp:revision>5</cp:revision>
  <cp:lastPrinted>2018-12-13T07:20:00Z</cp:lastPrinted>
  <dcterms:created xsi:type="dcterms:W3CDTF">2019-03-26T12:26:00Z</dcterms:created>
  <dcterms:modified xsi:type="dcterms:W3CDTF">2020-02-18T22:47:00Z</dcterms:modified>
</cp:coreProperties>
</file>